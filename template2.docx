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B8F7B" w14:textId="77777777" w:rsidR="002840BF" w:rsidRDefault="002840BF">
      <w:pPr>
        <w:rPr>
          <w:lang w:val="el-GR"/>
        </w:rPr>
      </w:pPr>
    </w:p>
    <w:p w14:paraId="4F3C4A82" w14:textId="06689EDF" w:rsidR="002840BF" w:rsidRDefault="004105A2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912126" wp14:editId="286D5BD4">
                <wp:simplePos x="0" y="0"/>
                <wp:positionH relativeFrom="column">
                  <wp:posOffset>1160145</wp:posOffset>
                </wp:positionH>
                <wp:positionV relativeFrom="paragraph">
                  <wp:posOffset>18415</wp:posOffset>
                </wp:positionV>
                <wp:extent cx="3771900" cy="1502410"/>
                <wp:effectExtent l="0" t="0" r="0" b="0"/>
                <wp:wrapNone/>
                <wp:docPr id="1926830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50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6D37C" w14:textId="77777777" w:rsidR="002840BF" w:rsidRDefault="002840BF">
                            <w:pPr>
                              <w:pStyle w:val="Heading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ΕΘΝΙΚΟ ΑΣΤΕΡΟΣΚΟΠΕΙΟ ΑΘΗΝΩΝ</w:t>
                            </w:r>
                          </w:p>
                          <w:p w14:paraId="547C1150" w14:textId="77777777" w:rsidR="002840BF" w:rsidRDefault="002840BF">
                            <w:pPr>
                              <w:pStyle w:val="BodyTex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ΙΝΣΤΙΤΟΥΤΟ ΕΡΕΥΝΩΝ ΠΕΡΙΒΑΛΛΟΝΤΟΣ  ΚΑΙ  ΒΙΩΣΙΜΗΣ ΑΝΑΠΤΥΞΗΣ</w:t>
                            </w:r>
                          </w:p>
                          <w:p w14:paraId="36B11F07" w14:textId="77777777" w:rsidR="002840BF" w:rsidRDefault="002840BF">
                            <w:pPr>
                              <w:pStyle w:val="BodyText"/>
                            </w:pPr>
                          </w:p>
                          <w:p w14:paraId="529CE4AA" w14:textId="75C43CC5" w:rsidR="002840BF" w:rsidRPr="00205F0A" w:rsidRDefault="002840BF">
                            <w:pPr>
                              <w:rPr>
                                <w:sz w:val="18"/>
                                <w:lang w:val="el-G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l-GR"/>
                              </w:rPr>
                              <w:t>I. MΕΤΑΧΑ &amp; Β. ΠΑΥΛΟΥ , GR-152 36 ΠΑΛΑΙΑ ΠΕΝΤΕΛΗ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l-GR"/>
                              </w:rPr>
                              <w:br/>
                              <w:t xml:space="preserve">Τηλ: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l-GR"/>
                              </w:rPr>
                              <w:tab/>
                            </w:r>
                            <w:r w:rsidR="002755E6" w:rsidRPr="002755E6">
                              <w:rPr>
                                <w:b/>
                                <w:sz w:val="16"/>
                                <w:szCs w:val="16"/>
                                <w:lang w:val="el-GR"/>
                              </w:rPr>
                              <w:t xml:space="preserve">+302103490822,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l-GR"/>
                              </w:rPr>
                              <w:t>+302108109122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l-GR"/>
                              </w:rPr>
                              <w:br/>
                            </w:r>
                            <w:r>
                              <w:rPr>
                                <w:sz w:val="18"/>
                              </w:rPr>
                              <w:t>URL</w:t>
                            </w:r>
                            <w:r w:rsidRPr="00205F0A">
                              <w:rPr>
                                <w:sz w:val="18"/>
                                <w:lang w:val="el-GR"/>
                              </w:rPr>
                              <w:t>:</w:t>
                            </w:r>
                            <w:r w:rsidRPr="00205F0A">
                              <w:rPr>
                                <w:sz w:val="18"/>
                                <w:lang w:val="el-GR"/>
                              </w:rPr>
                              <w:tab/>
                              <w:t xml:space="preserve"> </w:t>
                            </w:r>
                            <w:hyperlink r:id="rId5" w:history="1">
                              <w:r w:rsidR="002755E6" w:rsidRPr="00B83BB1">
                                <w:rPr>
                                  <w:rStyle w:val="Hyperlink"/>
                                  <w:sz w:val="18"/>
                                </w:rPr>
                                <w:t>https</w:t>
                              </w:r>
                              <w:r w:rsidR="002755E6" w:rsidRPr="00205F0A">
                                <w:rPr>
                                  <w:rStyle w:val="Hyperlink"/>
                                  <w:sz w:val="18"/>
                                  <w:lang w:val="el-GR"/>
                                </w:rPr>
                                <w:t>://</w:t>
                              </w:r>
                              <w:r w:rsidR="002755E6" w:rsidRPr="00B83BB1">
                                <w:rPr>
                                  <w:rStyle w:val="Hyperlink"/>
                                  <w:sz w:val="18"/>
                                </w:rPr>
                                <w:t>iersd</w:t>
                              </w:r>
                              <w:r w:rsidR="002755E6" w:rsidRPr="00205F0A">
                                <w:rPr>
                                  <w:rStyle w:val="Hyperlink"/>
                                  <w:sz w:val="18"/>
                                  <w:lang w:val="el-GR"/>
                                </w:rPr>
                                <w:t>.</w:t>
                              </w:r>
                              <w:r w:rsidR="002755E6" w:rsidRPr="00B83BB1">
                                <w:rPr>
                                  <w:rStyle w:val="Hyperlink"/>
                                  <w:sz w:val="18"/>
                                </w:rPr>
                                <w:t>noa</w:t>
                              </w:r>
                              <w:r w:rsidR="002755E6" w:rsidRPr="00205F0A">
                                <w:rPr>
                                  <w:rStyle w:val="Hyperlink"/>
                                  <w:sz w:val="18"/>
                                  <w:lang w:val="el-GR"/>
                                </w:rPr>
                                <w:t>.</w:t>
                              </w:r>
                              <w:r w:rsidR="002755E6" w:rsidRPr="00B83BB1">
                                <w:rPr>
                                  <w:rStyle w:val="Hyperlink"/>
                                  <w:sz w:val="18"/>
                                </w:rPr>
                                <w:t>gr</w:t>
                              </w:r>
                            </w:hyperlink>
                            <w:r w:rsidR="002755E6" w:rsidRPr="00205F0A">
                              <w:rPr>
                                <w:sz w:val="18"/>
                                <w:lang w:val="el-GR"/>
                              </w:rPr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sz w:val="18"/>
                                </w:rPr>
                                <w:t>http</w:t>
                              </w:r>
                              <w:bookmarkStart w:id="0" w:name="_Hlt525025105"/>
                              <w:r w:rsidR="002755E6">
                                <w:rPr>
                                  <w:rStyle w:val="Hyperlink"/>
                                  <w:sz w:val="18"/>
                                </w:rPr>
                                <w:t>s</w:t>
                              </w:r>
                              <w:r w:rsidRPr="00205F0A">
                                <w:rPr>
                                  <w:rStyle w:val="Hyperlink"/>
                                  <w:sz w:val="18"/>
                                  <w:lang w:val="el-GR"/>
                                </w:rPr>
                                <w:t>:</w:t>
                              </w:r>
                              <w:bookmarkEnd w:id="0"/>
                              <w:r w:rsidRPr="00205F0A">
                                <w:rPr>
                                  <w:rStyle w:val="Hyperlink"/>
                                  <w:sz w:val="18"/>
                                  <w:lang w:val="el-GR"/>
                                </w:rPr>
                                <w:t>//</w:t>
                              </w:r>
                              <w:r>
                                <w:rPr>
                                  <w:rStyle w:val="Hyperlink"/>
                                  <w:sz w:val="18"/>
                                </w:rPr>
                                <w:t>www</w:t>
                              </w:r>
                              <w:r w:rsidRPr="00205F0A">
                                <w:rPr>
                                  <w:rStyle w:val="Hyperlink"/>
                                  <w:sz w:val="18"/>
                                  <w:lang w:val="el-GR"/>
                                </w:rPr>
                                <w:t>.</w:t>
                              </w:r>
                              <w:r>
                                <w:rPr>
                                  <w:rStyle w:val="Hyperlink"/>
                                  <w:sz w:val="18"/>
                                </w:rPr>
                                <w:t>noa</w:t>
                              </w:r>
                              <w:r w:rsidRPr="00205F0A">
                                <w:rPr>
                                  <w:rStyle w:val="Hyperlink"/>
                                  <w:sz w:val="18"/>
                                  <w:lang w:val="el-GR"/>
                                </w:rPr>
                                <w:t>.</w:t>
                              </w:r>
                              <w:r>
                                <w:rPr>
                                  <w:rStyle w:val="Hyperlink"/>
                                  <w:sz w:val="18"/>
                                </w:rPr>
                                <w:t>gr</w:t>
                              </w:r>
                            </w:hyperlink>
                            <w:r w:rsidRPr="00205F0A">
                              <w:rPr>
                                <w:sz w:val="18"/>
                                <w:lang w:val="el-GR"/>
                              </w:rPr>
                              <w:br/>
                            </w:r>
                          </w:p>
                          <w:p w14:paraId="67FD3083" w14:textId="77777777" w:rsidR="002840BF" w:rsidRPr="00205F0A" w:rsidRDefault="002840BF">
                            <w:pPr>
                              <w:rPr>
                                <w:sz w:val="18"/>
                                <w:lang w:val="el-GR"/>
                              </w:rPr>
                            </w:pPr>
                            <w:r w:rsidRPr="00205F0A">
                              <w:rPr>
                                <w:b/>
                                <w:sz w:val="18"/>
                                <w:lang w:val="el-GR"/>
                              </w:rPr>
                              <w:br/>
                            </w:r>
                          </w:p>
                          <w:p w14:paraId="773AFADC" w14:textId="77777777" w:rsidR="002840BF" w:rsidRPr="00205F0A" w:rsidRDefault="002840BF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121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35pt;margin-top:1.45pt;width:297pt;height:11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" filled="f" stroked="f">
                <v:textbox>
                  <w:txbxContent>
                    <w:p w14:paraId="28D6D37C" w14:textId="77777777" w:rsidR="002840BF" w:rsidRDefault="002840BF">
                      <w:pPr>
                        <w:pStyle w:val="Heading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ΕΘΝΙΚΟ ΑΣΤΕΡΟΣΚΟΠΕΙΟ ΑΘΗΝΩΝ</w:t>
                      </w:r>
                    </w:p>
                    <w:p w14:paraId="547C1150" w14:textId="77777777" w:rsidR="002840BF" w:rsidRDefault="002840BF">
                      <w:pPr>
                        <w:pStyle w:val="BodyTex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ΙΝΣΤΙΤΟΥΤΟ ΕΡΕΥΝΩΝ ΠΕΡΙΒΑΛΛΟΝΤΟΣ  ΚΑΙ  ΒΙΩΣΙΜΗΣ ΑΝΑΠΤΥΞΗΣ</w:t>
                      </w:r>
                    </w:p>
                    <w:p w14:paraId="36B11F07" w14:textId="77777777" w:rsidR="002840BF" w:rsidRDefault="002840BF">
                      <w:pPr>
                        <w:pStyle w:val="BodyText"/>
                      </w:pPr>
                    </w:p>
                    <w:p w14:paraId="529CE4AA" w14:textId="75C43CC5" w:rsidR="002840BF" w:rsidRPr="00205F0A" w:rsidRDefault="002840BF">
                      <w:pPr>
                        <w:rPr>
                          <w:sz w:val="18"/>
                          <w:lang w:val="el-G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l-GR"/>
                        </w:rPr>
                        <w:t>I. MΕΤΑΧΑ &amp; Β. ΠΑΥΛΟΥ , GR-152 36 ΠΑΛΑΙΑ ΠΕΝΤΕΛΗ</w:t>
                      </w:r>
                      <w:r>
                        <w:rPr>
                          <w:b/>
                          <w:sz w:val="16"/>
                          <w:szCs w:val="16"/>
                          <w:lang w:val="el-GR"/>
                        </w:rPr>
                        <w:br/>
                        <w:t xml:space="preserve">Τηλ: </w:t>
                      </w:r>
                      <w:r>
                        <w:rPr>
                          <w:b/>
                          <w:sz w:val="16"/>
                          <w:szCs w:val="16"/>
                          <w:lang w:val="el-GR"/>
                        </w:rPr>
                        <w:tab/>
                      </w:r>
                      <w:r w:rsidR="002755E6" w:rsidRPr="002755E6">
                        <w:rPr>
                          <w:b/>
                          <w:sz w:val="16"/>
                          <w:szCs w:val="16"/>
                          <w:lang w:val="el-GR"/>
                        </w:rPr>
                        <w:t xml:space="preserve">+302103490822, </w:t>
                      </w:r>
                      <w:r>
                        <w:rPr>
                          <w:b/>
                          <w:sz w:val="16"/>
                          <w:szCs w:val="16"/>
                          <w:lang w:val="el-GR"/>
                        </w:rPr>
                        <w:t>+302108109122</w:t>
                      </w:r>
                      <w:r>
                        <w:rPr>
                          <w:b/>
                          <w:sz w:val="16"/>
                          <w:szCs w:val="16"/>
                          <w:lang w:val="el-GR"/>
                        </w:rPr>
                        <w:br/>
                      </w:r>
                      <w:r>
                        <w:rPr>
                          <w:sz w:val="18"/>
                        </w:rPr>
                        <w:t>URL</w:t>
                      </w:r>
                      <w:r w:rsidRPr="00205F0A">
                        <w:rPr>
                          <w:sz w:val="18"/>
                          <w:lang w:val="el-GR"/>
                        </w:rPr>
                        <w:t>:</w:t>
                      </w:r>
                      <w:r w:rsidRPr="00205F0A">
                        <w:rPr>
                          <w:sz w:val="18"/>
                          <w:lang w:val="el-GR"/>
                        </w:rPr>
                        <w:tab/>
                        <w:t xml:space="preserve"> </w:t>
                      </w:r>
                      <w:hyperlink r:id="rId7" w:history="1">
                        <w:r w:rsidR="002755E6" w:rsidRPr="00B83BB1">
                          <w:rPr>
                            <w:rStyle w:val="Hyperlink"/>
                            <w:sz w:val="18"/>
                          </w:rPr>
                          <w:t>https</w:t>
                        </w:r>
                        <w:r w:rsidR="002755E6" w:rsidRPr="00205F0A">
                          <w:rPr>
                            <w:rStyle w:val="Hyperlink"/>
                            <w:sz w:val="18"/>
                            <w:lang w:val="el-GR"/>
                          </w:rPr>
                          <w:t>://</w:t>
                        </w:r>
                        <w:r w:rsidR="002755E6" w:rsidRPr="00B83BB1">
                          <w:rPr>
                            <w:rStyle w:val="Hyperlink"/>
                            <w:sz w:val="18"/>
                          </w:rPr>
                          <w:t>iersd</w:t>
                        </w:r>
                        <w:r w:rsidR="002755E6" w:rsidRPr="00205F0A">
                          <w:rPr>
                            <w:rStyle w:val="Hyperlink"/>
                            <w:sz w:val="18"/>
                            <w:lang w:val="el-GR"/>
                          </w:rPr>
                          <w:t>.</w:t>
                        </w:r>
                        <w:r w:rsidR="002755E6" w:rsidRPr="00B83BB1">
                          <w:rPr>
                            <w:rStyle w:val="Hyperlink"/>
                            <w:sz w:val="18"/>
                          </w:rPr>
                          <w:t>noa</w:t>
                        </w:r>
                        <w:r w:rsidR="002755E6" w:rsidRPr="00205F0A">
                          <w:rPr>
                            <w:rStyle w:val="Hyperlink"/>
                            <w:sz w:val="18"/>
                            <w:lang w:val="el-GR"/>
                          </w:rPr>
                          <w:t>.</w:t>
                        </w:r>
                        <w:r w:rsidR="002755E6" w:rsidRPr="00B83BB1">
                          <w:rPr>
                            <w:rStyle w:val="Hyperlink"/>
                            <w:sz w:val="18"/>
                          </w:rPr>
                          <w:t>gr</w:t>
                        </w:r>
                      </w:hyperlink>
                      <w:r w:rsidR="002755E6" w:rsidRPr="00205F0A">
                        <w:rPr>
                          <w:sz w:val="18"/>
                          <w:lang w:val="el-GR"/>
                        </w:rPr>
                        <w:t xml:space="preserve"> </w:t>
                      </w:r>
                      <w:hyperlink r:id="rId8" w:history="1">
                        <w:r>
                          <w:rPr>
                            <w:rStyle w:val="Hyperlink"/>
                            <w:sz w:val="18"/>
                          </w:rPr>
                          <w:t>http</w:t>
                        </w:r>
                        <w:bookmarkStart w:id="1" w:name="_Hlt525025105"/>
                        <w:r w:rsidR="002755E6">
                          <w:rPr>
                            <w:rStyle w:val="Hyperlink"/>
                            <w:sz w:val="18"/>
                          </w:rPr>
                          <w:t>s</w:t>
                        </w:r>
                        <w:r w:rsidRPr="00205F0A">
                          <w:rPr>
                            <w:rStyle w:val="Hyperlink"/>
                            <w:sz w:val="18"/>
                            <w:lang w:val="el-GR"/>
                          </w:rPr>
                          <w:t>:</w:t>
                        </w:r>
                        <w:bookmarkEnd w:id="1"/>
                        <w:r w:rsidRPr="00205F0A">
                          <w:rPr>
                            <w:rStyle w:val="Hyperlink"/>
                            <w:sz w:val="18"/>
                            <w:lang w:val="el-GR"/>
                          </w:rPr>
                          <w:t>//</w:t>
                        </w:r>
                        <w:r>
                          <w:rPr>
                            <w:rStyle w:val="Hyperlink"/>
                            <w:sz w:val="18"/>
                          </w:rPr>
                          <w:t>www</w:t>
                        </w:r>
                        <w:r w:rsidRPr="00205F0A">
                          <w:rPr>
                            <w:rStyle w:val="Hyperlink"/>
                            <w:sz w:val="18"/>
                            <w:lang w:val="el-GR"/>
                          </w:rPr>
                          <w:t>.</w:t>
                        </w:r>
                        <w:r>
                          <w:rPr>
                            <w:rStyle w:val="Hyperlink"/>
                            <w:sz w:val="18"/>
                          </w:rPr>
                          <w:t>noa</w:t>
                        </w:r>
                        <w:r w:rsidRPr="00205F0A">
                          <w:rPr>
                            <w:rStyle w:val="Hyperlink"/>
                            <w:sz w:val="18"/>
                            <w:lang w:val="el-GR"/>
                          </w:rPr>
                          <w:t>.</w:t>
                        </w:r>
                        <w:r>
                          <w:rPr>
                            <w:rStyle w:val="Hyperlink"/>
                            <w:sz w:val="18"/>
                          </w:rPr>
                          <w:t>gr</w:t>
                        </w:r>
                      </w:hyperlink>
                      <w:r w:rsidRPr="00205F0A">
                        <w:rPr>
                          <w:sz w:val="18"/>
                          <w:lang w:val="el-GR"/>
                        </w:rPr>
                        <w:br/>
                      </w:r>
                    </w:p>
                    <w:p w14:paraId="67FD3083" w14:textId="77777777" w:rsidR="002840BF" w:rsidRPr="00205F0A" w:rsidRDefault="002840BF">
                      <w:pPr>
                        <w:rPr>
                          <w:sz w:val="18"/>
                          <w:lang w:val="el-GR"/>
                        </w:rPr>
                      </w:pPr>
                      <w:r w:rsidRPr="00205F0A">
                        <w:rPr>
                          <w:b/>
                          <w:sz w:val="18"/>
                          <w:lang w:val="el-GR"/>
                        </w:rPr>
                        <w:br/>
                      </w:r>
                    </w:p>
                    <w:p w14:paraId="773AFADC" w14:textId="77777777" w:rsidR="002840BF" w:rsidRPr="00205F0A" w:rsidRDefault="002840BF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033B8F" w14:textId="4E6ACDF9" w:rsidR="002840BF" w:rsidRDefault="004105A2">
      <w:pPr>
        <w:ind w:left="-142"/>
      </w:pPr>
      <w:r>
        <w:rPr>
          <w:noProof/>
        </w:rPr>
        <w:drawing>
          <wp:inline distT="0" distB="0" distL="0" distR="0" wp14:anchorId="0F42D9BE" wp14:editId="76A39618">
            <wp:extent cx="938530" cy="9226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40BF">
        <w:rPr>
          <w:sz w:val="32"/>
          <w:lang w:val="en-US"/>
        </w:rP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12A7F5BD" wp14:editId="5A950F92">
            <wp:extent cx="1065530" cy="10814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D117" w14:textId="77777777" w:rsidR="002840BF" w:rsidRDefault="002840BF">
      <w:pPr>
        <w:ind w:left="-142"/>
      </w:pPr>
    </w:p>
    <w:p w14:paraId="4A3227A9" w14:textId="77777777" w:rsidR="002840BF" w:rsidRDefault="002840BF">
      <w:pPr>
        <w:ind w:left="-142"/>
      </w:pPr>
    </w:p>
    <w:p w14:paraId="0128631A" w14:textId="77777777" w:rsidR="002840BF" w:rsidRDefault="002840BF">
      <w:pPr>
        <w:ind w:left="-142"/>
      </w:pPr>
      <w:r>
        <w:tab/>
      </w:r>
      <w:r>
        <w:tab/>
      </w:r>
      <w:r>
        <w:tab/>
      </w:r>
    </w:p>
    <w:p w14:paraId="056E94B8" w14:textId="77777777" w:rsidR="002840BF" w:rsidRDefault="002840BF">
      <w:pPr>
        <w:ind w:left="-142"/>
        <w:rPr>
          <w:rFonts w:ascii="Arial" w:hAnsi="Arial"/>
          <w:b/>
          <w:lang w:val="el-GR"/>
        </w:rPr>
      </w:pPr>
    </w:p>
    <w:p w14:paraId="7E4C1A21" w14:textId="77777777" w:rsidR="002840BF" w:rsidRDefault="002840BF">
      <w:pPr>
        <w:jc w:val="center"/>
        <w:rPr>
          <w:rFonts w:ascii="Arial" w:hAnsi="Arial"/>
          <w:b/>
          <w:lang w:val="el-GR"/>
        </w:rPr>
      </w:pPr>
    </w:p>
    <w:p w14:paraId="48934DAB" w14:textId="77777777" w:rsidR="002840BF" w:rsidRDefault="002840BF">
      <w:pPr>
        <w:pStyle w:val="Heading2"/>
        <w:rPr>
          <w:lang w:val="en-US"/>
        </w:rPr>
      </w:pPr>
      <w:r>
        <w:t>ΣΥΜΦΩΝΗΤΙΚΟ ΔΙΑΘΕΣΗΣ ΜΕΤΕΩΡΟΛΟΓΙΚΩΝ ΣΤΟΙΧΕΙΩΝ</w:t>
      </w:r>
    </w:p>
    <w:p w14:paraId="56178671" w14:textId="77777777" w:rsidR="002840BF" w:rsidRDefault="002840BF">
      <w:pPr>
        <w:rPr>
          <w:lang w:val="en-US"/>
        </w:rPr>
      </w:pPr>
    </w:p>
    <w:p w14:paraId="5F8D776A" w14:textId="77777777" w:rsidR="002840BF" w:rsidRDefault="002840BF">
      <w:pPr>
        <w:rPr>
          <w:lang w:val="en-US"/>
        </w:rPr>
      </w:pPr>
    </w:p>
    <w:p w14:paraId="512AF998" w14:textId="77777777" w:rsidR="002840BF" w:rsidRDefault="002840BF">
      <w:pPr>
        <w:rPr>
          <w:lang w:val="en-US"/>
        </w:rPr>
      </w:pPr>
    </w:p>
    <w:p w14:paraId="78B61F1F" w14:textId="53FDC917" w:rsidR="002840BF" w:rsidRPr="00311811" w:rsidRDefault="002840BF">
      <w:pPr>
        <w:pStyle w:val="BodyText"/>
        <w:numPr>
          <w:ilvl w:val="0"/>
          <w:numId w:val="1"/>
        </w:numPr>
        <w:tabs>
          <w:tab w:val="clear" w:pos="360"/>
          <w:tab w:val="num" w:pos="0"/>
        </w:tabs>
        <w:ind w:left="0" w:firstLine="0"/>
        <w:rPr>
          <w:b w:val="0"/>
          <w:bCs/>
          <w:sz w:val="20"/>
        </w:rPr>
      </w:pPr>
      <w:r w:rsidRPr="00311811">
        <w:rPr>
          <w:b w:val="0"/>
          <w:bCs/>
          <w:sz w:val="20"/>
        </w:rPr>
        <w:t>Σήμερα …</w:t>
      </w:r>
      <w:r w:rsidR="00311811" w:rsidRPr="00311811">
        <w:rPr>
          <w:b w:val="0"/>
          <w:bCs/>
          <w:sz w:val="20"/>
        </w:rPr>
        <w:t>{{</w:t>
      </w:r>
      <w:r w:rsidR="00311811">
        <w:rPr>
          <w:b w:val="0"/>
          <w:bCs/>
          <w:sz w:val="20"/>
          <w:lang w:val="en-US"/>
        </w:rPr>
        <w:t>date</w:t>
      </w:r>
      <w:r w:rsidR="00311811" w:rsidRPr="00311811">
        <w:rPr>
          <w:b w:val="0"/>
          <w:bCs/>
          <w:sz w:val="20"/>
        </w:rPr>
        <w:t>}}</w:t>
      </w:r>
      <w:r w:rsidR="00311811">
        <w:rPr>
          <w:b w:val="0"/>
          <w:bCs/>
          <w:sz w:val="20"/>
        </w:rPr>
        <w:t>…</w:t>
      </w:r>
      <w:r w:rsidRPr="00311811">
        <w:rPr>
          <w:b w:val="0"/>
          <w:bCs/>
          <w:sz w:val="20"/>
        </w:rPr>
        <w:t xml:space="preserve"> προσήλθε στο χώρο του ΙΕΠΒΑ, που στο εξής θα καλείται ‘ΥΠΗΡΕΣΙΑ’ ο/η….</w:t>
      </w:r>
      <w:r w:rsidR="00311811" w:rsidRPr="00311811">
        <w:rPr>
          <w:b w:val="0"/>
          <w:bCs/>
          <w:sz w:val="20"/>
        </w:rPr>
        <w:t>{{</w:t>
      </w:r>
      <w:r w:rsidR="00311811">
        <w:rPr>
          <w:b w:val="0"/>
          <w:bCs/>
          <w:sz w:val="20"/>
          <w:lang w:val="en-US"/>
        </w:rPr>
        <w:t>name</w:t>
      </w:r>
      <w:r w:rsidR="00311811" w:rsidRPr="00311811">
        <w:rPr>
          <w:b w:val="0"/>
          <w:bCs/>
          <w:sz w:val="20"/>
        </w:rPr>
        <w:t>}}</w:t>
      </w:r>
      <w:r w:rsidRPr="00311811">
        <w:rPr>
          <w:b w:val="0"/>
          <w:bCs/>
          <w:sz w:val="20"/>
        </w:rPr>
        <w:t>………….από τον Οργανισμό ..……</w:t>
      </w:r>
      <w:r w:rsidR="00311811" w:rsidRPr="00311811">
        <w:rPr>
          <w:b w:val="0"/>
          <w:bCs/>
          <w:sz w:val="20"/>
        </w:rPr>
        <w:t>{{</w:t>
      </w:r>
      <w:r w:rsidR="00311811">
        <w:rPr>
          <w:b w:val="0"/>
          <w:bCs/>
          <w:sz w:val="20"/>
          <w:lang w:val="en-US"/>
        </w:rPr>
        <w:t>company</w:t>
      </w:r>
      <w:r w:rsidR="00311811" w:rsidRPr="00311811">
        <w:rPr>
          <w:b w:val="0"/>
          <w:bCs/>
          <w:sz w:val="20"/>
        </w:rPr>
        <w:t>}}</w:t>
      </w:r>
      <w:r w:rsidRPr="00311811">
        <w:rPr>
          <w:b w:val="0"/>
          <w:bCs/>
          <w:sz w:val="20"/>
        </w:rPr>
        <w:t>……, που στο εξής θα καλείται ‘ΧΡΗΣΤΗΣ’, για να παραλάβει απο το αρχείο  του ΙΕΠΒΑ τα παρακάτω περιγραφόμενα  δεδομένα, που στο εξής θα αποκαλούνται ‘ΣΤΟΙΧΕΙΑ’.</w:t>
      </w:r>
    </w:p>
    <w:p w14:paraId="7DD4DF78" w14:textId="77777777" w:rsidR="002840BF" w:rsidRDefault="002840BF">
      <w:pPr>
        <w:rPr>
          <w:sz w:val="20"/>
          <w:lang w:val="el-GR"/>
        </w:rPr>
      </w:pPr>
    </w:p>
    <w:p w14:paraId="6A8DFE7E" w14:textId="160EC43E" w:rsidR="002840BF" w:rsidRDefault="002840BF">
      <w:pPr>
        <w:numPr>
          <w:ilvl w:val="0"/>
          <w:numId w:val="1"/>
        </w:numPr>
        <w:tabs>
          <w:tab w:val="clear" w:pos="360"/>
          <w:tab w:val="num" w:pos="0"/>
        </w:tabs>
        <w:ind w:left="0" w:firstLine="0"/>
        <w:rPr>
          <w:sz w:val="20"/>
          <w:lang w:val="el-GR"/>
        </w:rPr>
      </w:pPr>
      <w:r>
        <w:rPr>
          <w:sz w:val="20"/>
          <w:lang w:val="el-GR"/>
        </w:rPr>
        <w:t xml:space="preserve">Από το ΧΡΗΣΤΗ δηλώνεται </w:t>
      </w:r>
      <w:r w:rsidR="00311811">
        <w:rPr>
          <w:sz w:val="20"/>
          <w:lang w:val="el-GR"/>
        </w:rPr>
        <w:t>ότι</w:t>
      </w:r>
      <w:r>
        <w:rPr>
          <w:sz w:val="20"/>
          <w:lang w:val="el-GR"/>
        </w:rPr>
        <w:t xml:space="preserve"> τα  στοιχεία αυτά θα χρησιμοποιηθούν ΑΠΟΚΛΕΙΣΤΙΚΑ για τον παρακάτω σκοπό  ……………</w:t>
      </w:r>
      <w:r w:rsidR="00311811" w:rsidRPr="00311811">
        <w:rPr>
          <w:sz w:val="20"/>
          <w:lang w:val="el-GR"/>
        </w:rPr>
        <w:t>{{</w:t>
      </w:r>
      <w:r w:rsidR="00311811">
        <w:rPr>
          <w:sz w:val="20"/>
          <w:lang w:val="en-US"/>
        </w:rPr>
        <w:t>terms</w:t>
      </w:r>
      <w:r w:rsidR="00311811" w:rsidRPr="00311811">
        <w:rPr>
          <w:sz w:val="20"/>
          <w:lang w:val="el-GR"/>
        </w:rPr>
        <w:t>}}</w:t>
      </w:r>
      <w:r>
        <w:rPr>
          <w:sz w:val="20"/>
          <w:lang w:val="el-GR"/>
        </w:rPr>
        <w:t>………………………….</w:t>
      </w:r>
    </w:p>
    <w:p w14:paraId="318B6F5B" w14:textId="77777777" w:rsidR="002840BF" w:rsidRPr="00311811" w:rsidRDefault="002840BF">
      <w:pPr>
        <w:pStyle w:val="BodyText"/>
        <w:rPr>
          <w:sz w:val="20"/>
        </w:rPr>
      </w:pPr>
    </w:p>
    <w:p w14:paraId="4D3BBEAA" w14:textId="77777777" w:rsidR="002840BF" w:rsidRPr="00311811" w:rsidRDefault="002840BF">
      <w:pPr>
        <w:pStyle w:val="BodyText"/>
        <w:rPr>
          <w:sz w:val="20"/>
        </w:rPr>
      </w:pPr>
    </w:p>
    <w:p w14:paraId="080E59FA" w14:textId="77777777" w:rsidR="002840BF" w:rsidRPr="00311811" w:rsidRDefault="002840BF">
      <w:pPr>
        <w:pStyle w:val="BodyText"/>
        <w:numPr>
          <w:ilvl w:val="0"/>
          <w:numId w:val="1"/>
        </w:numPr>
        <w:rPr>
          <w:b w:val="0"/>
          <w:bCs/>
          <w:sz w:val="20"/>
        </w:rPr>
      </w:pPr>
      <w:r w:rsidRPr="00311811">
        <w:rPr>
          <w:b w:val="0"/>
          <w:bCs/>
          <w:sz w:val="20"/>
        </w:rPr>
        <w:t>Ο ΧΡΗΣΤΗΣ αποδέχεται και προσυπογράφει ανεπιφύλακτα  τα παρακάτω:</w:t>
      </w:r>
    </w:p>
    <w:p w14:paraId="299E739C" w14:textId="77777777" w:rsidR="002840BF" w:rsidRPr="00311811" w:rsidRDefault="002840BF">
      <w:pPr>
        <w:pStyle w:val="BodyText"/>
        <w:rPr>
          <w:b w:val="0"/>
          <w:bCs/>
          <w:sz w:val="20"/>
        </w:rPr>
      </w:pPr>
    </w:p>
    <w:p w14:paraId="3EC5EC75" w14:textId="77777777" w:rsidR="002840BF" w:rsidRPr="00311811" w:rsidRDefault="002840BF">
      <w:pPr>
        <w:pStyle w:val="BodyText"/>
        <w:rPr>
          <w:b w:val="0"/>
          <w:bCs/>
          <w:sz w:val="20"/>
        </w:rPr>
      </w:pPr>
      <w:r w:rsidRPr="00311811">
        <w:rPr>
          <w:b w:val="0"/>
          <w:bCs/>
          <w:sz w:val="20"/>
        </w:rPr>
        <w:t xml:space="preserve">(α)  Σε κάθε παρουσίαση μελέτης που χρησιμοποιούνται τα ΣΤΟΙΧΕΙΑ, θα αναφέρεται η πηγή προέλευσής τους, το ΙΕΠΒΑ. Σε περίπτωση που τα δεδομένα αυτά ή το αποτέλεσμα της επεξεργασίας τους χρησιμοποιηθούν και αποτελέσουν το κύριο μέρος ή το αντικείμενο έρευνας που θα κατατεθεί για δημοσίευση σε επιστημονικό περιοδικό ή θα παρουσιαστεί σε Συνέδριο, τότε ο ΧΡΗΣΤΗΣ ενημερώνει εγκαίρως την ΥΠΗΡΕΣΙΑ και προσφέρει συν-συγγραφή, στο πλαίσιο αυτής της εργασίας. Εάν τα δύο μέρη συμφωνήσουν σε μια τέτοια συνεργασία θα πρέπει να αποτυπωθεί εγγράφως η συμμετοχή που αναλαμβάνει ο κάθε Φορέας. </w:t>
      </w:r>
    </w:p>
    <w:p w14:paraId="4A0D149A" w14:textId="77777777" w:rsidR="002840BF" w:rsidRPr="00311811" w:rsidRDefault="002840BF">
      <w:pPr>
        <w:pStyle w:val="BodyText"/>
        <w:rPr>
          <w:b w:val="0"/>
          <w:bCs/>
          <w:sz w:val="20"/>
        </w:rPr>
      </w:pPr>
    </w:p>
    <w:p w14:paraId="72DC3873" w14:textId="77777777" w:rsidR="002840BF" w:rsidRPr="00311811" w:rsidRDefault="002840BF">
      <w:pPr>
        <w:pStyle w:val="BodyText"/>
        <w:rPr>
          <w:b w:val="0"/>
          <w:bCs/>
          <w:sz w:val="20"/>
        </w:rPr>
      </w:pPr>
      <w:r w:rsidRPr="00311811">
        <w:rPr>
          <w:b w:val="0"/>
          <w:bCs/>
          <w:sz w:val="20"/>
        </w:rPr>
        <w:t>(β)  Τα  ΣΤΟΙΧΕΙΑ δε θα χρησιμοποιηθούν για κανέναν άλλο σκοπό εκτός από αυτόν που αναγράφεται στο παρόν συμφωνητικό. Ο ΧΡΗΣΤΗΣ δε δικαιούται να χορηγήσει τα ΣΤΟΙΧΕΙΑ σε οποιονδήποτε άλλον.</w:t>
      </w:r>
    </w:p>
    <w:p w14:paraId="056E922F" w14:textId="77777777" w:rsidR="002840BF" w:rsidRPr="00205F0A" w:rsidRDefault="002840BF">
      <w:pPr>
        <w:pStyle w:val="BodyText"/>
        <w:rPr>
          <w:sz w:val="20"/>
        </w:rPr>
      </w:pPr>
    </w:p>
    <w:p w14:paraId="7DEAD908" w14:textId="77777777" w:rsidR="002840BF" w:rsidRPr="00205F0A" w:rsidRDefault="002840BF">
      <w:pPr>
        <w:pStyle w:val="BodyText"/>
        <w:rPr>
          <w:sz w:val="20"/>
        </w:rPr>
      </w:pPr>
    </w:p>
    <w:p w14:paraId="3594FE72" w14:textId="77777777" w:rsidR="002840BF" w:rsidRDefault="002840BF">
      <w:pPr>
        <w:numPr>
          <w:ilvl w:val="0"/>
          <w:numId w:val="1"/>
        </w:numPr>
        <w:rPr>
          <w:sz w:val="20"/>
          <w:lang w:val="el-GR"/>
        </w:rPr>
      </w:pPr>
      <w:r>
        <w:rPr>
          <w:sz w:val="20"/>
          <w:lang w:val="el-GR"/>
        </w:rPr>
        <w:t>Η ΥΠΗΡΕΣΙΑ διατηρεί το δικαίωμα να ζητήσει οιαδήποτε νόμιμη ικανοποίηση κρίνει σε περίπτωση παραβίασης των παραπάνω όρων.</w:t>
      </w:r>
    </w:p>
    <w:p w14:paraId="2FF21CAE" w14:textId="77777777" w:rsidR="002840BF" w:rsidRPr="00205F0A" w:rsidRDefault="002840BF">
      <w:pPr>
        <w:rPr>
          <w:sz w:val="20"/>
          <w:lang w:val="el-GR"/>
        </w:rPr>
      </w:pPr>
    </w:p>
    <w:p w14:paraId="7642FAB3" w14:textId="77777777" w:rsidR="002840BF" w:rsidRPr="00205F0A" w:rsidRDefault="002840BF">
      <w:pPr>
        <w:rPr>
          <w:sz w:val="20"/>
          <w:lang w:val="el-GR"/>
        </w:rPr>
      </w:pPr>
    </w:p>
    <w:p w14:paraId="0298ADC7" w14:textId="77777777" w:rsidR="002840BF" w:rsidRPr="00205F0A" w:rsidRDefault="002840BF">
      <w:pPr>
        <w:rPr>
          <w:sz w:val="20"/>
          <w:lang w:val="el-GR"/>
        </w:rPr>
      </w:pPr>
    </w:p>
    <w:p w14:paraId="364F4B70" w14:textId="77777777" w:rsidR="002840BF" w:rsidRDefault="002840BF">
      <w:pPr>
        <w:numPr>
          <w:ilvl w:val="0"/>
          <w:numId w:val="1"/>
        </w:numPr>
        <w:rPr>
          <w:sz w:val="20"/>
          <w:lang w:val="el-GR"/>
        </w:rPr>
      </w:pPr>
      <w:r>
        <w:rPr>
          <w:sz w:val="20"/>
          <w:lang w:val="el-GR"/>
        </w:rPr>
        <w:t>Τα παρακάτω περιγραφόμενα στοιχεία, τιμολογήθηκαν με το ποσό των ………. ευρώ, συν ΦΠΑ … ….. ευρώ, δηλαδή συνολικά με ποσό ………… ευρώ, και τα οποία κατεβλήθησαν στην ΥΠΗΡΕΣΙΑ.</w:t>
      </w:r>
    </w:p>
    <w:p w14:paraId="1B0DDE9C" w14:textId="77777777" w:rsidR="002840BF" w:rsidRDefault="002840BF">
      <w:pPr>
        <w:rPr>
          <w:sz w:val="20"/>
          <w:lang w:val="el-GR"/>
        </w:rPr>
      </w:pPr>
    </w:p>
    <w:p w14:paraId="7E21C5C2" w14:textId="77777777" w:rsidR="002840BF" w:rsidRPr="00205F0A" w:rsidRDefault="002840BF">
      <w:pPr>
        <w:rPr>
          <w:sz w:val="20"/>
          <w:lang w:val="el-GR"/>
        </w:rPr>
      </w:pPr>
    </w:p>
    <w:p w14:paraId="70ACA16E" w14:textId="77777777" w:rsidR="002840BF" w:rsidRPr="00205F0A" w:rsidRDefault="002840BF">
      <w:pPr>
        <w:rPr>
          <w:sz w:val="20"/>
          <w:lang w:val="el-GR"/>
        </w:rPr>
      </w:pPr>
    </w:p>
    <w:p w14:paraId="29B9DFD7" w14:textId="77777777" w:rsidR="002840BF" w:rsidRDefault="002840BF">
      <w:pPr>
        <w:numPr>
          <w:ilvl w:val="0"/>
          <w:numId w:val="1"/>
        </w:numPr>
        <w:rPr>
          <w:sz w:val="20"/>
          <w:lang w:val="el-GR"/>
        </w:rPr>
      </w:pPr>
      <w:r>
        <w:rPr>
          <w:sz w:val="20"/>
          <w:lang w:val="el-GR"/>
        </w:rPr>
        <w:t xml:space="preserve">Τα ΣΤΟΙΧΕΙΑ παρέχονται δωρεάν </w:t>
      </w:r>
      <w:r>
        <w:rPr>
          <w:sz w:val="20"/>
          <w:u w:val="single"/>
          <w:lang w:val="el-GR"/>
        </w:rPr>
        <w:t>μόνο</w:t>
      </w:r>
      <w:r>
        <w:rPr>
          <w:sz w:val="20"/>
          <w:lang w:val="el-GR"/>
        </w:rPr>
        <w:t xml:space="preserve"> σε Πανεπιστημιακά Ιδρύματα και ΤΕΙ και  όταν πρόκειται να χρησιμοποιηθούν για ερευνητικούς σκοπούς ή για την εκπόνηση Διπλωματικών εργασιών και Διδακτορικών Διατριβών.</w:t>
      </w:r>
    </w:p>
    <w:p w14:paraId="5ACCFDB7" w14:textId="77777777" w:rsidR="002840BF" w:rsidRDefault="002840BF">
      <w:pPr>
        <w:rPr>
          <w:sz w:val="20"/>
          <w:lang w:val="el-GR"/>
        </w:rPr>
      </w:pPr>
    </w:p>
    <w:p w14:paraId="052E41AE" w14:textId="77777777" w:rsidR="002840BF" w:rsidRDefault="002840BF">
      <w:pPr>
        <w:rPr>
          <w:sz w:val="20"/>
          <w:lang w:val="el-GR"/>
        </w:rPr>
      </w:pPr>
    </w:p>
    <w:p w14:paraId="5A9A6EC6" w14:textId="77777777" w:rsidR="002840BF" w:rsidRDefault="002840BF">
      <w:pPr>
        <w:rPr>
          <w:sz w:val="20"/>
          <w:lang w:val="el-GR"/>
        </w:rPr>
      </w:pPr>
    </w:p>
    <w:p w14:paraId="71989577" w14:textId="77777777" w:rsidR="002840BF" w:rsidRPr="00205F0A" w:rsidRDefault="002840BF">
      <w:pPr>
        <w:rPr>
          <w:sz w:val="20"/>
          <w:lang w:val="el-GR"/>
        </w:rPr>
      </w:pPr>
    </w:p>
    <w:p w14:paraId="05AAF9E2" w14:textId="77777777" w:rsidR="002840BF" w:rsidRPr="00205F0A" w:rsidRDefault="002840BF">
      <w:pPr>
        <w:rPr>
          <w:sz w:val="20"/>
          <w:lang w:val="el-GR"/>
        </w:rPr>
      </w:pPr>
    </w:p>
    <w:p w14:paraId="0B410C20" w14:textId="77777777" w:rsidR="002840BF" w:rsidRPr="00205F0A" w:rsidRDefault="002840BF">
      <w:pPr>
        <w:rPr>
          <w:sz w:val="20"/>
          <w:lang w:val="el-GR"/>
        </w:rPr>
      </w:pPr>
    </w:p>
    <w:p w14:paraId="597AE3DE" w14:textId="77777777" w:rsidR="002840BF" w:rsidRDefault="002840BF">
      <w:pPr>
        <w:rPr>
          <w:sz w:val="20"/>
          <w:lang w:val="el-GR"/>
        </w:rPr>
      </w:pPr>
    </w:p>
    <w:p w14:paraId="5A8496FC" w14:textId="77777777" w:rsidR="002840BF" w:rsidRDefault="002840BF">
      <w:pPr>
        <w:rPr>
          <w:sz w:val="20"/>
          <w:lang w:val="el-GR"/>
        </w:rPr>
      </w:pPr>
    </w:p>
    <w:p w14:paraId="2BA12B7F" w14:textId="77777777" w:rsidR="002840BF" w:rsidRDefault="002840BF">
      <w:pPr>
        <w:numPr>
          <w:ilvl w:val="0"/>
          <w:numId w:val="1"/>
        </w:numPr>
        <w:rPr>
          <w:sz w:val="20"/>
          <w:lang w:val="el-GR"/>
        </w:rPr>
      </w:pPr>
      <w:r>
        <w:rPr>
          <w:sz w:val="20"/>
          <w:lang w:val="el-GR"/>
        </w:rPr>
        <w:t>Περιγραφή των ΣΤΟΙΧΕΙΩΝ:</w:t>
      </w:r>
    </w:p>
    <w:p w14:paraId="37877925" w14:textId="77777777" w:rsidR="004D0F9C" w:rsidRDefault="004D0F9C" w:rsidP="004D0F9C">
      <w:pPr>
        <w:rPr>
          <w:sz w:val="20"/>
          <w:lang w:val="el-GR"/>
        </w:rPr>
      </w:pPr>
    </w:p>
    <w:p w14:paraId="610E7AD4" w14:textId="77777777" w:rsidR="002840BF" w:rsidRDefault="002840BF">
      <w:pPr>
        <w:rPr>
          <w:sz w:val="20"/>
          <w:lang w:val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59"/>
        <w:gridCol w:w="4395"/>
        <w:gridCol w:w="1275"/>
        <w:gridCol w:w="972"/>
      </w:tblGrid>
      <w:tr w:rsidR="002840BF" w14:paraId="552A0B77" w14:textId="77777777" w:rsidTr="004105A2">
        <w:tc>
          <w:tcPr>
            <w:tcW w:w="817" w:type="dxa"/>
          </w:tcPr>
          <w:p w14:paraId="038B131A" w14:textId="77777777" w:rsidR="002840BF" w:rsidRDefault="002840BF">
            <w:pPr>
              <w:rPr>
                <w:sz w:val="20"/>
                <w:lang w:val="el-GR"/>
              </w:rPr>
            </w:pPr>
          </w:p>
          <w:p w14:paraId="09687822" w14:textId="77777777" w:rsidR="002840BF" w:rsidRDefault="002840BF">
            <w:pPr>
              <w:rPr>
                <w:sz w:val="20"/>
                <w:lang w:val="el-GR"/>
              </w:rPr>
            </w:pPr>
            <w:r>
              <w:rPr>
                <w:sz w:val="20"/>
                <w:lang w:val="el-GR"/>
              </w:rPr>
              <w:t>α/α</w:t>
            </w:r>
          </w:p>
        </w:tc>
        <w:tc>
          <w:tcPr>
            <w:tcW w:w="1559" w:type="dxa"/>
          </w:tcPr>
          <w:p w14:paraId="07D55FDC" w14:textId="77777777" w:rsidR="002840BF" w:rsidRDefault="002840BF">
            <w:pPr>
              <w:rPr>
                <w:sz w:val="20"/>
                <w:lang w:val="el-GR"/>
              </w:rPr>
            </w:pPr>
          </w:p>
          <w:p w14:paraId="1FCB348B" w14:textId="77777777" w:rsidR="002840BF" w:rsidRDefault="002840BF">
            <w:pPr>
              <w:rPr>
                <w:sz w:val="20"/>
                <w:lang w:val="el-GR"/>
              </w:rPr>
            </w:pPr>
            <w:r>
              <w:rPr>
                <w:sz w:val="20"/>
                <w:lang w:val="el-GR"/>
              </w:rPr>
              <w:t>Είδος στοιχείου</w:t>
            </w:r>
          </w:p>
        </w:tc>
        <w:tc>
          <w:tcPr>
            <w:tcW w:w="4395" w:type="dxa"/>
          </w:tcPr>
          <w:p w14:paraId="51AB861F" w14:textId="77777777" w:rsidR="002840BF" w:rsidRDefault="002840BF">
            <w:pPr>
              <w:rPr>
                <w:sz w:val="20"/>
                <w:lang w:val="el-GR"/>
              </w:rPr>
            </w:pPr>
          </w:p>
          <w:p w14:paraId="3C4533FF" w14:textId="77777777" w:rsidR="002840BF" w:rsidRDefault="002840BF">
            <w:pPr>
              <w:rPr>
                <w:sz w:val="20"/>
                <w:lang w:val="el-GR"/>
              </w:rPr>
            </w:pPr>
            <w:r>
              <w:rPr>
                <w:sz w:val="20"/>
                <w:lang w:val="el-GR"/>
              </w:rPr>
              <w:t>Περιγραφή- χρονική διάρκεια</w:t>
            </w:r>
          </w:p>
          <w:p w14:paraId="45E88438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1275" w:type="dxa"/>
          </w:tcPr>
          <w:p w14:paraId="0425363C" w14:textId="77777777" w:rsidR="002840BF" w:rsidRDefault="002840BF">
            <w:pPr>
              <w:rPr>
                <w:sz w:val="20"/>
                <w:lang w:val="el-GR"/>
              </w:rPr>
            </w:pPr>
          </w:p>
          <w:p w14:paraId="229E3FC4" w14:textId="77777777" w:rsidR="002840BF" w:rsidRDefault="002840BF">
            <w:pPr>
              <w:rPr>
                <w:sz w:val="20"/>
                <w:lang w:val="el-GR"/>
              </w:rPr>
            </w:pPr>
            <w:r>
              <w:rPr>
                <w:sz w:val="20"/>
                <w:lang w:val="el-GR"/>
              </w:rPr>
              <w:t>Πλήθος</w:t>
            </w:r>
          </w:p>
        </w:tc>
        <w:tc>
          <w:tcPr>
            <w:tcW w:w="972" w:type="dxa"/>
          </w:tcPr>
          <w:p w14:paraId="2C00FCE0" w14:textId="77777777" w:rsidR="002840BF" w:rsidRDefault="002840BF">
            <w:pPr>
              <w:rPr>
                <w:sz w:val="20"/>
                <w:lang w:val="el-GR"/>
              </w:rPr>
            </w:pPr>
          </w:p>
          <w:p w14:paraId="3CF1D978" w14:textId="77777777" w:rsidR="002840BF" w:rsidRDefault="002840BF">
            <w:pPr>
              <w:rPr>
                <w:sz w:val="20"/>
                <w:lang w:val="el-GR"/>
              </w:rPr>
            </w:pPr>
            <w:r>
              <w:rPr>
                <w:sz w:val="20"/>
                <w:lang w:val="el-GR"/>
              </w:rPr>
              <w:t xml:space="preserve">Αξία </w:t>
            </w:r>
          </w:p>
          <w:p w14:paraId="25309DFF" w14:textId="77777777" w:rsidR="002840BF" w:rsidRDefault="002840BF">
            <w:pPr>
              <w:rPr>
                <w:sz w:val="20"/>
                <w:lang w:val="el-GR"/>
              </w:rPr>
            </w:pPr>
            <w:r>
              <w:rPr>
                <w:sz w:val="20"/>
                <w:lang w:val="el-GR"/>
              </w:rPr>
              <w:t>(ευρώ)</w:t>
            </w:r>
          </w:p>
        </w:tc>
      </w:tr>
      <w:tr w:rsidR="002840BF" w14:paraId="3DDC4847" w14:textId="77777777" w:rsidTr="004105A2">
        <w:tc>
          <w:tcPr>
            <w:tcW w:w="817" w:type="dxa"/>
          </w:tcPr>
          <w:p w14:paraId="4906A72D" w14:textId="53055331" w:rsidR="002840BF" w:rsidRPr="001F516D" w:rsidRDefault="001F516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{{item1}}</w:t>
            </w:r>
          </w:p>
        </w:tc>
        <w:tc>
          <w:tcPr>
            <w:tcW w:w="1559" w:type="dxa"/>
          </w:tcPr>
          <w:p w14:paraId="1F48461C" w14:textId="0085BA20" w:rsidR="002840BF" w:rsidRPr="009450DD" w:rsidRDefault="009450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{{data1}}</w:t>
            </w:r>
          </w:p>
        </w:tc>
        <w:tc>
          <w:tcPr>
            <w:tcW w:w="4395" w:type="dxa"/>
          </w:tcPr>
          <w:p w14:paraId="32B67511" w14:textId="7C89048F" w:rsidR="002840BF" w:rsidRPr="009450DD" w:rsidRDefault="009450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{{peri1}}</w:t>
            </w:r>
          </w:p>
        </w:tc>
        <w:tc>
          <w:tcPr>
            <w:tcW w:w="1275" w:type="dxa"/>
          </w:tcPr>
          <w:p w14:paraId="1CB5DF4D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972" w:type="dxa"/>
          </w:tcPr>
          <w:p w14:paraId="08444373" w14:textId="77777777" w:rsidR="002840BF" w:rsidRDefault="002840BF">
            <w:pPr>
              <w:rPr>
                <w:sz w:val="20"/>
                <w:lang w:val="el-GR"/>
              </w:rPr>
            </w:pPr>
          </w:p>
        </w:tc>
      </w:tr>
      <w:tr w:rsidR="002840BF" w14:paraId="7665B894" w14:textId="77777777" w:rsidTr="004105A2">
        <w:tc>
          <w:tcPr>
            <w:tcW w:w="817" w:type="dxa"/>
          </w:tcPr>
          <w:p w14:paraId="46CD99CB" w14:textId="492AB631" w:rsidR="002840BF" w:rsidRPr="001F516D" w:rsidRDefault="001F516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{{item2}}</w:t>
            </w:r>
          </w:p>
        </w:tc>
        <w:tc>
          <w:tcPr>
            <w:tcW w:w="1559" w:type="dxa"/>
          </w:tcPr>
          <w:p w14:paraId="5891DDF5" w14:textId="076633CF" w:rsidR="002840BF" w:rsidRPr="001F516D" w:rsidRDefault="001F516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{{data2}}</w:t>
            </w:r>
          </w:p>
        </w:tc>
        <w:tc>
          <w:tcPr>
            <w:tcW w:w="4395" w:type="dxa"/>
          </w:tcPr>
          <w:p w14:paraId="6EFCD858" w14:textId="152D0438" w:rsidR="002840BF" w:rsidRPr="001F516D" w:rsidRDefault="001F516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{{peri2}}</w:t>
            </w:r>
          </w:p>
        </w:tc>
        <w:tc>
          <w:tcPr>
            <w:tcW w:w="1275" w:type="dxa"/>
          </w:tcPr>
          <w:p w14:paraId="750487B9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972" w:type="dxa"/>
          </w:tcPr>
          <w:p w14:paraId="49D7C9CE" w14:textId="77777777" w:rsidR="002840BF" w:rsidRDefault="002840BF">
            <w:pPr>
              <w:rPr>
                <w:sz w:val="20"/>
                <w:lang w:val="el-GR"/>
              </w:rPr>
            </w:pPr>
          </w:p>
        </w:tc>
      </w:tr>
      <w:tr w:rsidR="002840BF" w14:paraId="2BF13AAC" w14:textId="77777777" w:rsidTr="004105A2">
        <w:tc>
          <w:tcPr>
            <w:tcW w:w="817" w:type="dxa"/>
          </w:tcPr>
          <w:p w14:paraId="3766F051" w14:textId="44C1B30E" w:rsidR="002840BF" w:rsidRPr="001F516D" w:rsidRDefault="001F516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{{item3}}</w:t>
            </w:r>
          </w:p>
        </w:tc>
        <w:tc>
          <w:tcPr>
            <w:tcW w:w="1559" w:type="dxa"/>
          </w:tcPr>
          <w:p w14:paraId="031E124B" w14:textId="06C5BB89" w:rsidR="002840BF" w:rsidRPr="001F516D" w:rsidRDefault="001F516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{{data3}}</w:t>
            </w:r>
          </w:p>
        </w:tc>
        <w:tc>
          <w:tcPr>
            <w:tcW w:w="4395" w:type="dxa"/>
          </w:tcPr>
          <w:p w14:paraId="33B089EF" w14:textId="72C501B4" w:rsidR="002840BF" w:rsidRPr="001F516D" w:rsidRDefault="001F516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{{peri3}}</w:t>
            </w:r>
          </w:p>
        </w:tc>
        <w:tc>
          <w:tcPr>
            <w:tcW w:w="1275" w:type="dxa"/>
          </w:tcPr>
          <w:p w14:paraId="16A862A2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972" w:type="dxa"/>
          </w:tcPr>
          <w:p w14:paraId="54DC8BEF" w14:textId="77777777" w:rsidR="002840BF" w:rsidRDefault="002840BF">
            <w:pPr>
              <w:rPr>
                <w:sz w:val="20"/>
                <w:lang w:val="el-GR"/>
              </w:rPr>
            </w:pPr>
          </w:p>
        </w:tc>
      </w:tr>
      <w:tr w:rsidR="002840BF" w14:paraId="28F29CE9" w14:textId="77777777" w:rsidTr="004105A2">
        <w:tc>
          <w:tcPr>
            <w:tcW w:w="817" w:type="dxa"/>
          </w:tcPr>
          <w:p w14:paraId="6064B312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1559" w:type="dxa"/>
          </w:tcPr>
          <w:p w14:paraId="1236AA89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4395" w:type="dxa"/>
          </w:tcPr>
          <w:p w14:paraId="5638F9F3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1275" w:type="dxa"/>
          </w:tcPr>
          <w:p w14:paraId="62D9B13F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972" w:type="dxa"/>
          </w:tcPr>
          <w:p w14:paraId="5471B326" w14:textId="77777777" w:rsidR="002840BF" w:rsidRDefault="002840BF">
            <w:pPr>
              <w:rPr>
                <w:sz w:val="20"/>
                <w:lang w:val="el-GR"/>
              </w:rPr>
            </w:pPr>
          </w:p>
        </w:tc>
      </w:tr>
      <w:tr w:rsidR="002840BF" w14:paraId="5315F6ED" w14:textId="77777777" w:rsidTr="004105A2">
        <w:tc>
          <w:tcPr>
            <w:tcW w:w="817" w:type="dxa"/>
          </w:tcPr>
          <w:p w14:paraId="7E7A63E4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1559" w:type="dxa"/>
          </w:tcPr>
          <w:p w14:paraId="38572C72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4395" w:type="dxa"/>
          </w:tcPr>
          <w:p w14:paraId="0350ECC1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1275" w:type="dxa"/>
          </w:tcPr>
          <w:p w14:paraId="52976BB3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972" w:type="dxa"/>
          </w:tcPr>
          <w:p w14:paraId="160B85BA" w14:textId="77777777" w:rsidR="002840BF" w:rsidRDefault="002840BF">
            <w:pPr>
              <w:rPr>
                <w:sz w:val="20"/>
                <w:lang w:val="el-GR"/>
              </w:rPr>
            </w:pPr>
          </w:p>
        </w:tc>
      </w:tr>
      <w:tr w:rsidR="002840BF" w14:paraId="44E9347E" w14:textId="77777777" w:rsidTr="004105A2">
        <w:tc>
          <w:tcPr>
            <w:tcW w:w="817" w:type="dxa"/>
          </w:tcPr>
          <w:p w14:paraId="0CAED172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1559" w:type="dxa"/>
          </w:tcPr>
          <w:p w14:paraId="29A5B2BF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4395" w:type="dxa"/>
          </w:tcPr>
          <w:p w14:paraId="54C702EE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1275" w:type="dxa"/>
          </w:tcPr>
          <w:p w14:paraId="71C8517B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972" w:type="dxa"/>
          </w:tcPr>
          <w:p w14:paraId="2CEAC08A" w14:textId="77777777" w:rsidR="002840BF" w:rsidRDefault="002840BF">
            <w:pPr>
              <w:rPr>
                <w:sz w:val="20"/>
                <w:lang w:val="el-GR"/>
              </w:rPr>
            </w:pPr>
          </w:p>
        </w:tc>
      </w:tr>
      <w:tr w:rsidR="002840BF" w14:paraId="405F3767" w14:textId="77777777" w:rsidTr="004105A2">
        <w:tc>
          <w:tcPr>
            <w:tcW w:w="817" w:type="dxa"/>
          </w:tcPr>
          <w:p w14:paraId="418F8EC1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1559" w:type="dxa"/>
          </w:tcPr>
          <w:p w14:paraId="3B6458CE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4395" w:type="dxa"/>
          </w:tcPr>
          <w:p w14:paraId="13AFB6BF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1275" w:type="dxa"/>
          </w:tcPr>
          <w:p w14:paraId="5702840B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972" w:type="dxa"/>
          </w:tcPr>
          <w:p w14:paraId="16907EDA" w14:textId="77777777" w:rsidR="002840BF" w:rsidRDefault="002840BF">
            <w:pPr>
              <w:rPr>
                <w:sz w:val="20"/>
                <w:lang w:val="el-GR"/>
              </w:rPr>
            </w:pPr>
          </w:p>
        </w:tc>
      </w:tr>
      <w:tr w:rsidR="002840BF" w14:paraId="128BE39B" w14:textId="77777777" w:rsidTr="004105A2">
        <w:tc>
          <w:tcPr>
            <w:tcW w:w="817" w:type="dxa"/>
          </w:tcPr>
          <w:p w14:paraId="1FDD4BD4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1559" w:type="dxa"/>
          </w:tcPr>
          <w:p w14:paraId="07B2BC97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4395" w:type="dxa"/>
          </w:tcPr>
          <w:p w14:paraId="6EF9A5A6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1275" w:type="dxa"/>
          </w:tcPr>
          <w:p w14:paraId="7A54C55E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972" w:type="dxa"/>
          </w:tcPr>
          <w:p w14:paraId="21248EED" w14:textId="77777777" w:rsidR="002840BF" w:rsidRDefault="002840BF">
            <w:pPr>
              <w:rPr>
                <w:sz w:val="20"/>
                <w:lang w:val="el-GR"/>
              </w:rPr>
            </w:pPr>
          </w:p>
        </w:tc>
      </w:tr>
      <w:tr w:rsidR="002840BF" w14:paraId="5F6E751F" w14:textId="77777777" w:rsidTr="004105A2">
        <w:tc>
          <w:tcPr>
            <w:tcW w:w="817" w:type="dxa"/>
          </w:tcPr>
          <w:p w14:paraId="1BA76C0E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1559" w:type="dxa"/>
          </w:tcPr>
          <w:p w14:paraId="00E91827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4395" w:type="dxa"/>
          </w:tcPr>
          <w:p w14:paraId="09503317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1275" w:type="dxa"/>
          </w:tcPr>
          <w:p w14:paraId="64C49F32" w14:textId="77777777" w:rsidR="002840BF" w:rsidRDefault="002840BF">
            <w:pPr>
              <w:rPr>
                <w:sz w:val="20"/>
                <w:lang w:val="el-GR"/>
              </w:rPr>
            </w:pPr>
          </w:p>
        </w:tc>
        <w:tc>
          <w:tcPr>
            <w:tcW w:w="972" w:type="dxa"/>
          </w:tcPr>
          <w:p w14:paraId="661C1C16" w14:textId="77777777" w:rsidR="002840BF" w:rsidRDefault="002840BF">
            <w:pPr>
              <w:rPr>
                <w:sz w:val="20"/>
                <w:lang w:val="el-GR"/>
              </w:rPr>
            </w:pPr>
          </w:p>
        </w:tc>
      </w:tr>
    </w:tbl>
    <w:p w14:paraId="2B900D24" w14:textId="77777777" w:rsidR="002840BF" w:rsidRDefault="002840BF">
      <w:pPr>
        <w:rPr>
          <w:sz w:val="20"/>
          <w:lang w:val="en-US"/>
        </w:rPr>
      </w:pPr>
    </w:p>
    <w:p w14:paraId="5054E09D" w14:textId="77777777" w:rsidR="002840BF" w:rsidRPr="00311811" w:rsidRDefault="002840BF">
      <w:pPr>
        <w:rPr>
          <w:bCs/>
          <w:sz w:val="20"/>
          <w:lang w:val="el-GR"/>
        </w:rPr>
      </w:pPr>
      <w:r w:rsidRPr="00311811">
        <w:rPr>
          <w:bCs/>
          <w:sz w:val="20"/>
          <w:lang w:val="el-GR"/>
        </w:rPr>
        <w:t>ΣΤΟΙΧΕΙΑ ΕΠΙΚΟΙΝΩΝΙΑΣ (ΥΠΟΧΡΕΩΤΙΚΑ)</w:t>
      </w:r>
    </w:p>
    <w:p w14:paraId="6339CC43" w14:textId="77777777" w:rsidR="002840BF" w:rsidRPr="00311811" w:rsidRDefault="002840BF">
      <w:pPr>
        <w:rPr>
          <w:bCs/>
          <w:sz w:val="20"/>
          <w:lang w:val="el-GR"/>
        </w:rPr>
      </w:pPr>
    </w:p>
    <w:p w14:paraId="3B5E0F64" w14:textId="6FF96354" w:rsidR="002840BF" w:rsidRPr="00311811" w:rsidRDefault="002840BF">
      <w:pPr>
        <w:rPr>
          <w:bCs/>
          <w:sz w:val="20"/>
          <w:lang w:val="el-GR"/>
        </w:rPr>
      </w:pPr>
      <w:r w:rsidRPr="00311811">
        <w:rPr>
          <w:bCs/>
          <w:sz w:val="20"/>
          <w:lang w:val="el-GR"/>
        </w:rPr>
        <w:t xml:space="preserve">1. </w:t>
      </w:r>
      <w:r w:rsidRPr="00311811">
        <w:rPr>
          <w:bCs/>
          <w:sz w:val="20"/>
          <w:lang w:val="en-US"/>
        </w:rPr>
        <w:t>e</w:t>
      </w:r>
      <w:r w:rsidRPr="00311811">
        <w:rPr>
          <w:bCs/>
          <w:sz w:val="20"/>
          <w:lang w:val="el-GR"/>
        </w:rPr>
        <w:t>-</w:t>
      </w:r>
      <w:r w:rsidRPr="00311811">
        <w:rPr>
          <w:bCs/>
          <w:sz w:val="20"/>
          <w:lang w:val="en-US"/>
        </w:rPr>
        <w:t>mail</w:t>
      </w:r>
      <w:r w:rsidRPr="00311811">
        <w:rPr>
          <w:bCs/>
          <w:sz w:val="20"/>
          <w:lang w:val="el-GR"/>
        </w:rPr>
        <w:t>: ______</w:t>
      </w:r>
      <w:r w:rsidR="00311811" w:rsidRPr="00AB5B62">
        <w:rPr>
          <w:bCs/>
          <w:sz w:val="20"/>
          <w:lang w:val="el-GR"/>
        </w:rPr>
        <w:t>{{</w:t>
      </w:r>
      <w:r w:rsidR="00311811">
        <w:rPr>
          <w:bCs/>
          <w:sz w:val="20"/>
          <w:lang w:val="en-US"/>
        </w:rPr>
        <w:t>email</w:t>
      </w:r>
      <w:r w:rsidR="00311811" w:rsidRPr="00AB5B62">
        <w:rPr>
          <w:bCs/>
          <w:sz w:val="20"/>
          <w:lang w:val="el-GR"/>
        </w:rPr>
        <w:t>}}</w:t>
      </w:r>
      <w:r w:rsidRPr="00311811">
        <w:rPr>
          <w:bCs/>
          <w:sz w:val="20"/>
          <w:lang w:val="el-GR"/>
        </w:rPr>
        <w:t>______   2. Τηλέφωνο: __</w:t>
      </w:r>
      <w:r w:rsidR="00311811" w:rsidRPr="00AB5B62">
        <w:rPr>
          <w:bCs/>
          <w:sz w:val="20"/>
          <w:lang w:val="el-GR"/>
        </w:rPr>
        <w:t>{{</w:t>
      </w:r>
      <w:r w:rsidR="00311811">
        <w:rPr>
          <w:bCs/>
          <w:sz w:val="20"/>
          <w:lang w:val="en-US"/>
        </w:rPr>
        <w:t>telephone</w:t>
      </w:r>
      <w:r w:rsidR="00311811" w:rsidRPr="00AB5B62">
        <w:rPr>
          <w:bCs/>
          <w:sz w:val="20"/>
          <w:lang w:val="el-GR"/>
        </w:rPr>
        <w:t>}}</w:t>
      </w:r>
      <w:r w:rsidRPr="00311811">
        <w:rPr>
          <w:bCs/>
          <w:sz w:val="20"/>
          <w:lang w:val="el-GR"/>
        </w:rPr>
        <w:t>_____</w:t>
      </w:r>
    </w:p>
    <w:p w14:paraId="22813C22" w14:textId="77777777" w:rsidR="002840BF" w:rsidRDefault="002840BF">
      <w:pPr>
        <w:rPr>
          <w:sz w:val="20"/>
          <w:lang w:val="el-GR"/>
        </w:rPr>
      </w:pPr>
    </w:p>
    <w:p w14:paraId="52EC9ECB" w14:textId="77777777" w:rsidR="002840BF" w:rsidRDefault="002840BF">
      <w:pPr>
        <w:rPr>
          <w:sz w:val="20"/>
          <w:lang w:val="el-GR"/>
        </w:rPr>
      </w:pPr>
    </w:p>
    <w:p w14:paraId="5A94C5A9" w14:textId="77777777" w:rsidR="002840BF" w:rsidRDefault="002840BF">
      <w:pPr>
        <w:rPr>
          <w:sz w:val="20"/>
          <w:lang w:val="el-GR"/>
        </w:rPr>
      </w:pPr>
    </w:p>
    <w:p w14:paraId="186FBE29" w14:textId="77777777" w:rsidR="002840BF" w:rsidRDefault="002840BF">
      <w:pPr>
        <w:rPr>
          <w:sz w:val="20"/>
          <w:lang w:val="el-GR"/>
        </w:rPr>
      </w:pPr>
    </w:p>
    <w:p w14:paraId="11DEF59A" w14:textId="77777777" w:rsidR="002840BF" w:rsidRDefault="002840BF">
      <w:pPr>
        <w:rPr>
          <w:rFonts w:ascii="Arial" w:hAnsi="Arial"/>
          <w:b/>
          <w:sz w:val="20"/>
          <w:lang w:val="el-GR"/>
        </w:rPr>
      </w:pPr>
    </w:p>
    <w:p w14:paraId="3180CC18" w14:textId="2392842C" w:rsidR="002840BF" w:rsidRDefault="002840BF">
      <w:pPr>
        <w:ind w:left="-142"/>
        <w:rPr>
          <w:sz w:val="20"/>
          <w:lang w:val="el-GR"/>
        </w:rPr>
      </w:pPr>
      <w:r>
        <w:rPr>
          <w:sz w:val="20"/>
          <w:lang w:val="el-GR"/>
        </w:rPr>
        <w:t>Ο Διευθυντής του ΕΑΑ/ΙΕΠΒΑ</w:t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  <w:t>Ο Χρήστης</w:t>
      </w:r>
    </w:p>
    <w:p w14:paraId="35228292" w14:textId="46E54CB9" w:rsidR="002840BF" w:rsidRPr="009450DD" w:rsidRDefault="002840BF">
      <w:pPr>
        <w:ind w:left="-142"/>
        <w:rPr>
          <w:sz w:val="20"/>
          <w:lang w:val="el-GR"/>
        </w:rPr>
      </w:pP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 w:rsidR="00AB5B62" w:rsidRPr="009450DD">
        <w:rPr>
          <w:sz w:val="20"/>
          <w:lang w:val="el-GR"/>
        </w:rPr>
        <w:t>{{</w:t>
      </w:r>
      <w:r w:rsidR="00AB5B62">
        <w:rPr>
          <w:sz w:val="20"/>
          <w:lang w:val="en-US"/>
        </w:rPr>
        <w:t>name</w:t>
      </w:r>
      <w:r w:rsidR="00AB5B62" w:rsidRPr="009450DD">
        <w:rPr>
          <w:sz w:val="20"/>
          <w:lang w:val="el-GR"/>
        </w:rPr>
        <w:t>}}</w:t>
      </w:r>
    </w:p>
    <w:p w14:paraId="0FF6A73A" w14:textId="54B20D66" w:rsidR="00AB5B62" w:rsidRPr="009450DD" w:rsidRDefault="00AB5B62">
      <w:pPr>
        <w:ind w:left="-142"/>
        <w:rPr>
          <w:sz w:val="20"/>
          <w:lang w:val="el-GR"/>
        </w:rPr>
      </w:pPr>
      <w:r w:rsidRPr="009450DD">
        <w:rPr>
          <w:sz w:val="20"/>
          <w:lang w:val="el-GR"/>
        </w:rPr>
        <w:tab/>
      </w:r>
      <w:r w:rsidRPr="009450DD">
        <w:rPr>
          <w:sz w:val="20"/>
          <w:lang w:val="el-GR"/>
        </w:rPr>
        <w:tab/>
      </w:r>
      <w:r w:rsidRPr="009450DD">
        <w:rPr>
          <w:sz w:val="20"/>
          <w:lang w:val="el-GR"/>
        </w:rPr>
        <w:tab/>
      </w:r>
      <w:r w:rsidRPr="009450DD">
        <w:rPr>
          <w:sz w:val="20"/>
          <w:lang w:val="el-GR"/>
        </w:rPr>
        <w:tab/>
      </w:r>
      <w:r w:rsidRPr="009450DD">
        <w:rPr>
          <w:sz w:val="20"/>
          <w:lang w:val="el-GR"/>
        </w:rPr>
        <w:tab/>
      </w:r>
      <w:r w:rsidRPr="009450DD">
        <w:rPr>
          <w:sz w:val="20"/>
          <w:lang w:val="el-GR"/>
        </w:rPr>
        <w:tab/>
      </w:r>
      <w:r w:rsidRPr="009450DD">
        <w:rPr>
          <w:sz w:val="20"/>
          <w:lang w:val="el-GR"/>
        </w:rPr>
        <w:tab/>
      </w:r>
      <w:r w:rsidRPr="009450DD">
        <w:rPr>
          <w:sz w:val="20"/>
          <w:lang w:val="el-GR"/>
        </w:rPr>
        <w:tab/>
      </w:r>
      <w:r w:rsidRPr="009450DD">
        <w:rPr>
          <w:sz w:val="20"/>
          <w:lang w:val="el-GR"/>
        </w:rPr>
        <w:tab/>
        <w:t>{{</w:t>
      </w:r>
      <w:r>
        <w:rPr>
          <w:sz w:val="20"/>
          <w:lang w:val="en-US"/>
        </w:rPr>
        <w:t>company</w:t>
      </w:r>
      <w:r w:rsidRPr="009450DD">
        <w:rPr>
          <w:sz w:val="20"/>
          <w:lang w:val="el-GR"/>
        </w:rPr>
        <w:t>}}</w:t>
      </w:r>
    </w:p>
    <w:p w14:paraId="07F7EA51" w14:textId="77777777" w:rsidR="002840BF" w:rsidRDefault="002840BF">
      <w:pPr>
        <w:rPr>
          <w:sz w:val="20"/>
          <w:lang w:val="el-GR"/>
        </w:rPr>
      </w:pPr>
    </w:p>
    <w:p w14:paraId="4CE4DFA5" w14:textId="70411CCB" w:rsidR="002840BF" w:rsidRPr="0053110D" w:rsidRDefault="0053110D">
      <w:pPr>
        <w:rPr>
          <w:sz w:val="20"/>
          <w:lang w:val="el-GR"/>
        </w:rPr>
      </w:pPr>
      <w:r w:rsidRPr="00205F0A">
        <w:rPr>
          <w:sz w:val="20"/>
          <w:lang w:val="el-GR"/>
        </w:rPr>
        <w:tab/>
      </w:r>
      <w:r w:rsidRPr="00205F0A">
        <w:rPr>
          <w:sz w:val="20"/>
          <w:lang w:val="el-GR"/>
        </w:rPr>
        <w:tab/>
      </w:r>
      <w:r w:rsidRPr="00205F0A">
        <w:rPr>
          <w:sz w:val="20"/>
          <w:lang w:val="el-GR"/>
        </w:rPr>
        <w:tab/>
      </w:r>
      <w:r w:rsidRPr="00205F0A">
        <w:rPr>
          <w:sz w:val="20"/>
          <w:lang w:val="el-GR"/>
        </w:rPr>
        <w:tab/>
      </w:r>
      <w:r w:rsidRPr="00205F0A">
        <w:rPr>
          <w:sz w:val="20"/>
          <w:lang w:val="el-GR"/>
        </w:rPr>
        <w:tab/>
      </w:r>
      <w:r w:rsidRPr="00205F0A">
        <w:rPr>
          <w:sz w:val="20"/>
          <w:lang w:val="el-GR"/>
        </w:rPr>
        <w:tab/>
      </w:r>
    </w:p>
    <w:p w14:paraId="45BF9F68" w14:textId="77777777" w:rsidR="002840BF" w:rsidRDefault="0076431F">
      <w:pPr>
        <w:ind w:left="-142"/>
        <w:rPr>
          <w:sz w:val="20"/>
          <w:lang w:val="el-GR"/>
        </w:rPr>
      </w:pPr>
      <w:r>
        <w:rPr>
          <w:sz w:val="20"/>
          <w:lang w:val="el-GR"/>
        </w:rPr>
        <w:t>Δρ. Ε. Γερασόπουλος</w:t>
      </w:r>
      <w:r w:rsidR="002840BF">
        <w:rPr>
          <w:sz w:val="20"/>
          <w:lang w:val="el-GR"/>
        </w:rPr>
        <w:tab/>
      </w:r>
      <w:r w:rsidR="002840BF">
        <w:rPr>
          <w:sz w:val="20"/>
          <w:lang w:val="el-GR"/>
        </w:rPr>
        <w:tab/>
      </w:r>
      <w:r w:rsidR="002840BF">
        <w:rPr>
          <w:sz w:val="20"/>
          <w:lang w:val="el-GR"/>
        </w:rPr>
        <w:tab/>
      </w:r>
      <w:r w:rsidR="002840BF">
        <w:rPr>
          <w:sz w:val="20"/>
          <w:lang w:val="el-GR"/>
        </w:rPr>
        <w:tab/>
      </w:r>
      <w:r w:rsidR="002840BF">
        <w:rPr>
          <w:sz w:val="20"/>
          <w:lang w:val="el-GR"/>
        </w:rPr>
        <w:tab/>
      </w:r>
      <w:r w:rsidR="002840BF">
        <w:rPr>
          <w:sz w:val="20"/>
          <w:lang w:val="el-GR"/>
        </w:rPr>
        <w:tab/>
      </w:r>
    </w:p>
    <w:p w14:paraId="6353225C" w14:textId="77777777" w:rsidR="002840BF" w:rsidRDefault="002840BF">
      <w:pPr>
        <w:ind w:left="-142"/>
        <w:rPr>
          <w:sz w:val="20"/>
          <w:lang w:val="el-GR"/>
        </w:rPr>
      </w:pPr>
    </w:p>
    <w:p w14:paraId="075A0B80" w14:textId="77777777" w:rsidR="002840BF" w:rsidRDefault="002840BF">
      <w:pPr>
        <w:ind w:left="-142"/>
        <w:rPr>
          <w:sz w:val="20"/>
          <w:lang w:val="el-GR"/>
        </w:rPr>
      </w:pPr>
    </w:p>
    <w:p w14:paraId="27B674B5" w14:textId="77777777" w:rsidR="002840BF" w:rsidRDefault="002840BF">
      <w:pPr>
        <w:ind w:left="-142"/>
        <w:rPr>
          <w:sz w:val="20"/>
          <w:lang w:val="el-GR"/>
        </w:rPr>
      </w:pP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</w:p>
    <w:p w14:paraId="1DA80C70" w14:textId="0CFA8059" w:rsidR="002840BF" w:rsidRDefault="002840BF">
      <w:pPr>
        <w:ind w:left="-142"/>
        <w:rPr>
          <w:sz w:val="20"/>
          <w:lang w:val="el-GR"/>
        </w:rPr>
      </w:pP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 w:rsidR="0053110D">
        <w:rPr>
          <w:sz w:val="20"/>
          <w:lang w:val="el-GR"/>
        </w:rPr>
        <w:tab/>
      </w:r>
      <w:r w:rsidR="0053110D">
        <w:rPr>
          <w:sz w:val="20"/>
          <w:lang w:val="el-GR"/>
        </w:rPr>
        <w:tab/>
      </w:r>
      <w:r w:rsidR="0053110D">
        <w:rPr>
          <w:sz w:val="20"/>
          <w:lang w:val="el-GR"/>
        </w:rPr>
        <w:tab/>
      </w:r>
      <w:r w:rsidR="0053110D">
        <w:rPr>
          <w:sz w:val="20"/>
          <w:lang w:val="el-GR"/>
        </w:rPr>
        <w:tab/>
      </w:r>
      <w:r w:rsidR="0053110D">
        <w:rPr>
          <w:sz w:val="20"/>
          <w:lang w:val="el-GR"/>
        </w:rPr>
        <w:tab/>
        <w:t>Ο επιβλέπων καθηγητής</w:t>
      </w:r>
    </w:p>
    <w:p w14:paraId="52F1DF81" w14:textId="011A9FB1" w:rsidR="0053110D" w:rsidRPr="00C06668" w:rsidRDefault="0053110D">
      <w:pPr>
        <w:ind w:left="-142"/>
        <w:rPr>
          <w:sz w:val="20"/>
          <w:lang w:val="el-GR"/>
        </w:rPr>
      </w:pP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 w:rsidR="003B2F21" w:rsidRPr="00C06668">
        <w:rPr>
          <w:sz w:val="20"/>
          <w:lang w:val="el-GR"/>
        </w:rPr>
        <w:t>{{</w:t>
      </w:r>
      <w:r w:rsidR="003B2F21">
        <w:rPr>
          <w:sz w:val="20"/>
          <w:lang w:val="en-US"/>
        </w:rPr>
        <w:t>name</w:t>
      </w:r>
      <w:r w:rsidR="003B2F21" w:rsidRPr="00C06668">
        <w:rPr>
          <w:sz w:val="20"/>
          <w:lang w:val="el-GR"/>
        </w:rPr>
        <w:t>2}}</w:t>
      </w:r>
    </w:p>
    <w:p w14:paraId="24184842" w14:textId="77777777" w:rsidR="0053110D" w:rsidRDefault="0053110D">
      <w:pPr>
        <w:ind w:left="-142"/>
        <w:rPr>
          <w:sz w:val="20"/>
          <w:lang w:val="el-GR"/>
        </w:rPr>
      </w:pPr>
    </w:p>
    <w:p w14:paraId="5298D122" w14:textId="77777777" w:rsidR="002840BF" w:rsidRDefault="002840BF">
      <w:pPr>
        <w:ind w:left="-142"/>
        <w:rPr>
          <w:sz w:val="20"/>
          <w:lang w:val="el-GR"/>
        </w:rPr>
      </w:pP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</w:r>
      <w:r>
        <w:rPr>
          <w:sz w:val="20"/>
          <w:lang w:val="el-GR"/>
        </w:rPr>
        <w:tab/>
        <w:t xml:space="preserve"> </w:t>
      </w:r>
    </w:p>
    <w:p w14:paraId="4B9BF84B" w14:textId="77777777" w:rsidR="002840BF" w:rsidRDefault="002840BF">
      <w:pPr>
        <w:ind w:left="-142"/>
        <w:rPr>
          <w:sz w:val="20"/>
          <w:lang w:val="el-GR"/>
        </w:rPr>
      </w:pPr>
    </w:p>
    <w:sectPr w:rsidR="002840BF">
      <w:pgSz w:w="11906" w:h="16838"/>
      <w:pgMar w:top="142" w:right="566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42FF7"/>
    <w:multiLevelType w:val="singleLevel"/>
    <w:tmpl w:val="C246A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num w:numId="1" w16cid:durableId="55046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4C"/>
    <w:rsid w:val="00074697"/>
    <w:rsid w:val="001F516D"/>
    <w:rsid w:val="00205F0A"/>
    <w:rsid w:val="002755E6"/>
    <w:rsid w:val="002840BF"/>
    <w:rsid w:val="00311811"/>
    <w:rsid w:val="003B2F21"/>
    <w:rsid w:val="004105A2"/>
    <w:rsid w:val="004D0F9C"/>
    <w:rsid w:val="0053110D"/>
    <w:rsid w:val="005D5AD3"/>
    <w:rsid w:val="0064394E"/>
    <w:rsid w:val="0076431F"/>
    <w:rsid w:val="008349DD"/>
    <w:rsid w:val="009222D6"/>
    <w:rsid w:val="009450DD"/>
    <w:rsid w:val="00AB5B62"/>
    <w:rsid w:val="00B1170B"/>
    <w:rsid w:val="00B77704"/>
    <w:rsid w:val="00C06668"/>
    <w:rsid w:val="00C2688A"/>
    <w:rsid w:val="00CD4BC1"/>
    <w:rsid w:val="00D65353"/>
    <w:rsid w:val="00E954EC"/>
    <w:rsid w:val="00F3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0484F"/>
  <w15:chartTrackingRefBased/>
  <w15:docId w15:val="{4F7A6E6C-6809-43D9-ABE0-CB5F25A7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mic Sans MS" w:hAnsi="Comic Sans MS"/>
      <w:sz w:val="22"/>
      <w:lang w:val="en-A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lang w:val="el-GR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/>
      <w:b/>
      <w:sz w:val="20"/>
      <w:lang w:val="el-G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keepNext/>
      <w:framePr w:w="7162" w:h="2017" w:hSpace="180" w:wrap="auto" w:vAnchor="text" w:hAnchor="page" w:x="3025" w:y="12"/>
      <w:ind w:right="-51"/>
      <w:jc w:val="center"/>
    </w:pPr>
    <w:rPr>
      <w:rFonts w:ascii="Times New Roman" w:hAnsi="Times New Roman"/>
      <w:b/>
      <w:sz w:val="24"/>
      <w:lang w:val="en-US"/>
    </w:rPr>
  </w:style>
  <w:style w:type="paragraph" w:styleId="BodyText">
    <w:name w:val="Body Text"/>
    <w:basedOn w:val="Normal"/>
    <w:rPr>
      <w:b/>
      <w:lang w:val="el-G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spacing w:after="120" w:line="400" w:lineRule="atLeast"/>
      <w:jc w:val="center"/>
    </w:pPr>
    <w:rPr>
      <w:rFonts w:ascii="Times New Roman" w:hAnsi="Times New Roman"/>
      <w:b/>
      <w:sz w:val="2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5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a.g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rsd.noa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a.g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rsd.noa.g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ERSD\Greek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Greek1.dot</Template>
  <TotalTime>19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NOA/IERSD</Company>
  <LinksUpToDate>false</LinksUpToDate>
  <CharactersWithSpaces>2442</CharactersWithSpaces>
  <SharedDoc>false</SharedDoc>
  <HLinks>
    <vt:vector size="6" baseType="variant">
      <vt:variant>
        <vt:i4>7077987</vt:i4>
      </vt:variant>
      <vt:variant>
        <vt:i4>0</vt:i4>
      </vt:variant>
      <vt:variant>
        <vt:i4>0</vt:i4>
      </vt:variant>
      <vt:variant>
        <vt:i4>5</vt:i4>
      </vt:variant>
      <vt:variant>
        <vt:lpwstr>http://www.noa.gr/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cp:lastModifiedBy>Dimitris Katsanos</cp:lastModifiedBy>
  <cp:revision>14</cp:revision>
  <cp:lastPrinted>1899-12-31T22:00:00Z</cp:lastPrinted>
  <dcterms:created xsi:type="dcterms:W3CDTF">2024-04-18T05:25:00Z</dcterms:created>
  <dcterms:modified xsi:type="dcterms:W3CDTF">2025-08-11T09:55:00Z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e41e80d553f052d54b8538916fd5da5c0b4afe1bc28e743bcb14da5d7549409b</vt:lpwstr>
  </property>
</Properties>
</file>