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9E716" w14:textId="77777777" w:rsidR="00AE3162" w:rsidRDefault="00AE3162">
      <w:pPr>
        <w:rPr>
          <w:lang w:val="el-GR"/>
        </w:rPr>
      </w:pPr>
    </w:p>
    <w:p w14:paraId="78B309A3" w14:textId="77777777" w:rsidR="00AE3162" w:rsidRDefault="00000000">
      <w:pPr>
        <w:rPr>
          <w:lang w:val="el-GR"/>
        </w:rPr>
      </w:pPr>
      <w:r>
        <w:rPr>
          <w:noProof/>
        </w:rPr>
        <w:pict w14:anchorId="4D9541B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1.35pt;margin-top:1.45pt;width:297pt;height:118.3pt;z-index:251657728" filled="f" stroked="f">
            <v:textbox>
              <w:txbxContent>
                <w:p w14:paraId="4A2194C1" w14:textId="77777777" w:rsidR="00AE3162" w:rsidRDefault="00AE3162">
                  <w:pPr>
                    <w:pStyle w:val="Heading1"/>
                    <w:rPr>
                      <w:sz w:val="20"/>
                      <w:lang w:val="en-GB"/>
                    </w:rPr>
                  </w:pPr>
                  <w:r>
                    <w:rPr>
                      <w:sz w:val="20"/>
                      <w:lang w:val="en-GB"/>
                    </w:rPr>
                    <w:t>NATIONAL OBSERVATORY OF ATHENS</w:t>
                  </w:r>
                </w:p>
                <w:p w14:paraId="055480BD" w14:textId="77777777" w:rsidR="00AE3162" w:rsidRDefault="00AE3162">
                  <w:pPr>
                    <w:pStyle w:val="BodyText"/>
                    <w:jc w:val="center"/>
                    <w:rPr>
                      <w:sz w:val="20"/>
                      <w:lang w:val="en-GB"/>
                    </w:rPr>
                  </w:pPr>
                  <w:r>
                    <w:rPr>
                      <w:sz w:val="20"/>
                      <w:lang w:val="en-GB"/>
                    </w:rPr>
                    <w:t>INSTITUTE FOR ENVIRONMENTAL RESEARCH AND SUSTAINABLE DEVELOPMENT</w:t>
                  </w:r>
                </w:p>
                <w:p w14:paraId="15DB9739" w14:textId="77777777" w:rsidR="00AE3162" w:rsidRDefault="00AE3162">
                  <w:pPr>
                    <w:pStyle w:val="BodyText"/>
                    <w:rPr>
                      <w:lang w:val="en-US"/>
                    </w:rPr>
                  </w:pPr>
                </w:p>
                <w:p w14:paraId="244520E7" w14:textId="77777777" w:rsidR="00AE3162" w:rsidRPr="008E28DC" w:rsidRDefault="00AE3162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  <w:r w:rsidRPr="008E28DC">
                    <w:rPr>
                      <w:b/>
                      <w:sz w:val="16"/>
                      <w:szCs w:val="16"/>
                      <w:lang w:val="es-ES"/>
                    </w:rPr>
                    <w:t>I. M</w:t>
                  </w:r>
                  <w:r>
                    <w:rPr>
                      <w:b/>
                      <w:sz w:val="16"/>
                      <w:szCs w:val="16"/>
                      <w:lang w:val="el-GR"/>
                    </w:rPr>
                    <w:t>ΕΤΑΧΑ</w:t>
                  </w:r>
                  <w:r w:rsidRPr="008E28DC">
                    <w:rPr>
                      <w:b/>
                      <w:sz w:val="16"/>
                      <w:szCs w:val="16"/>
                      <w:lang w:val="es-ES"/>
                    </w:rPr>
                    <w:t xml:space="preserve"> &amp; VAS. PAVLOU , GR-152 36 PENTELI </w:t>
                  </w:r>
                </w:p>
                <w:p w14:paraId="6712A083" w14:textId="01A82613" w:rsidR="00AE3162" w:rsidRPr="008E28DC" w:rsidRDefault="00AE3162">
                  <w:pPr>
                    <w:rPr>
                      <w:sz w:val="18"/>
                      <w:lang w:val="es-ES"/>
                    </w:rPr>
                  </w:pPr>
                  <w:r w:rsidRPr="008E28DC">
                    <w:rPr>
                      <w:b/>
                      <w:sz w:val="16"/>
                      <w:szCs w:val="16"/>
                      <w:lang w:val="es-ES"/>
                    </w:rPr>
                    <w:t xml:space="preserve">Tel: </w:t>
                  </w:r>
                  <w:r w:rsidRPr="008E28DC">
                    <w:rPr>
                      <w:b/>
                      <w:sz w:val="16"/>
                      <w:szCs w:val="16"/>
                      <w:lang w:val="es-ES"/>
                    </w:rPr>
                    <w:tab/>
                  </w:r>
                  <w:r w:rsidR="002F1BD4" w:rsidRPr="008E28DC">
                    <w:rPr>
                      <w:b/>
                      <w:sz w:val="16"/>
                      <w:szCs w:val="16"/>
                      <w:lang w:val="es-ES"/>
                    </w:rPr>
                    <w:t xml:space="preserve">+302103490822, </w:t>
                  </w:r>
                  <w:r w:rsidRPr="008E28DC">
                    <w:rPr>
                      <w:b/>
                      <w:sz w:val="16"/>
                      <w:szCs w:val="16"/>
                      <w:lang w:val="es-ES"/>
                    </w:rPr>
                    <w:t>+302108109122</w:t>
                  </w:r>
                  <w:r w:rsidRPr="008E28DC">
                    <w:rPr>
                      <w:b/>
                      <w:sz w:val="16"/>
                      <w:szCs w:val="16"/>
                      <w:lang w:val="es-ES"/>
                    </w:rPr>
                    <w:br/>
                  </w:r>
                  <w:r w:rsidRPr="008E28DC">
                    <w:rPr>
                      <w:sz w:val="18"/>
                      <w:lang w:val="es-ES"/>
                    </w:rPr>
                    <w:t>URL:</w:t>
                  </w:r>
                  <w:r w:rsidRPr="008E28DC">
                    <w:rPr>
                      <w:sz w:val="18"/>
                      <w:lang w:val="es-ES"/>
                    </w:rPr>
                    <w:tab/>
                    <w:t xml:space="preserve"> </w:t>
                  </w:r>
                  <w:hyperlink r:id="rId5" w:history="1">
                    <w:r w:rsidR="008E28DC" w:rsidRPr="008E28DC">
                      <w:rPr>
                        <w:rStyle w:val="Hyperlink"/>
                        <w:sz w:val="18"/>
                        <w:lang w:val="es-ES"/>
                      </w:rPr>
                      <w:t>https://iersd.noa.gr</w:t>
                    </w:r>
                  </w:hyperlink>
                  <w:r w:rsidR="008E28DC" w:rsidRPr="008E28DC">
                    <w:rPr>
                      <w:rStyle w:val="Hyperlink"/>
                      <w:sz w:val="18"/>
                      <w:u w:val="none"/>
                      <w:lang w:val="es-ES"/>
                    </w:rPr>
                    <w:t xml:space="preserve"> </w:t>
                  </w:r>
                  <w:hyperlink r:id="rId6" w:history="1">
                    <w:r w:rsidRPr="008E28DC">
                      <w:rPr>
                        <w:rStyle w:val="Hyperlink"/>
                        <w:sz w:val="18"/>
                        <w:lang w:val="es-ES"/>
                      </w:rPr>
                      <w:t>http</w:t>
                    </w:r>
                    <w:bookmarkStart w:id="0" w:name="_Hlt525025105"/>
                    <w:r w:rsidRPr="008E28DC">
                      <w:rPr>
                        <w:rStyle w:val="Hyperlink"/>
                        <w:sz w:val="18"/>
                        <w:lang w:val="es-ES"/>
                      </w:rPr>
                      <w:t>:</w:t>
                    </w:r>
                    <w:bookmarkEnd w:id="0"/>
                    <w:r w:rsidRPr="008E28DC">
                      <w:rPr>
                        <w:rStyle w:val="Hyperlink"/>
                        <w:sz w:val="18"/>
                        <w:lang w:val="es-ES"/>
                      </w:rPr>
                      <w:t>//www.noa.gr</w:t>
                    </w:r>
                  </w:hyperlink>
                  <w:r w:rsidRPr="008E28DC">
                    <w:rPr>
                      <w:sz w:val="18"/>
                      <w:lang w:val="es-ES"/>
                    </w:rPr>
                    <w:br/>
                  </w:r>
                </w:p>
                <w:p w14:paraId="50A4B667" w14:textId="77777777" w:rsidR="00AE3162" w:rsidRPr="008E28DC" w:rsidRDefault="00AE3162">
                  <w:pPr>
                    <w:rPr>
                      <w:sz w:val="18"/>
                      <w:lang w:val="es-ES"/>
                    </w:rPr>
                  </w:pPr>
                  <w:r w:rsidRPr="008E28DC">
                    <w:rPr>
                      <w:b/>
                      <w:sz w:val="18"/>
                      <w:lang w:val="es-ES"/>
                    </w:rPr>
                    <w:br/>
                  </w:r>
                </w:p>
                <w:p w14:paraId="59F66E13" w14:textId="77777777" w:rsidR="00AE3162" w:rsidRPr="008E28DC" w:rsidRDefault="00AE3162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14:paraId="07859978" w14:textId="77777777" w:rsidR="00AE3162" w:rsidRDefault="00D46103">
      <w:pPr>
        <w:ind w:left="-142"/>
      </w:pPr>
      <w:r>
        <w:rPr>
          <w:noProof/>
          <w:lang w:val="el-GR" w:eastAsia="el-GR"/>
        </w:rPr>
        <w:drawing>
          <wp:inline distT="0" distB="0" distL="0" distR="0" wp14:anchorId="72065268" wp14:editId="77944C93">
            <wp:extent cx="940435" cy="914400"/>
            <wp:effectExtent l="19050" t="0" r="0" b="0"/>
            <wp:docPr id="1" name="Εικόνα 1" descr="URANIAEN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ANIAEND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3162">
        <w:rPr>
          <w:sz w:val="32"/>
          <w:lang w:val="en-US"/>
        </w:rPr>
        <w:t xml:space="preserve">                                                                     </w:t>
      </w:r>
      <w:r>
        <w:rPr>
          <w:noProof/>
          <w:lang w:val="el-GR" w:eastAsia="el-GR"/>
        </w:rPr>
        <w:drawing>
          <wp:inline distT="0" distB="0" distL="0" distR="0" wp14:anchorId="0F4A99B8" wp14:editId="3BF7D420">
            <wp:extent cx="1069975" cy="1087120"/>
            <wp:effectExtent l="1905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D4FC3" w14:textId="77777777" w:rsidR="00AE3162" w:rsidRDefault="00AE3162">
      <w:pPr>
        <w:ind w:left="-142"/>
      </w:pPr>
    </w:p>
    <w:p w14:paraId="35C9A409" w14:textId="77777777" w:rsidR="00AE3162" w:rsidRDefault="00AE3162">
      <w:pPr>
        <w:ind w:left="-142"/>
      </w:pPr>
    </w:p>
    <w:p w14:paraId="13A6CFF4" w14:textId="77777777" w:rsidR="00AE3162" w:rsidRDefault="00AE3162">
      <w:pPr>
        <w:ind w:left="-142"/>
      </w:pPr>
      <w:r>
        <w:tab/>
      </w:r>
      <w:r>
        <w:tab/>
      </w:r>
      <w:r>
        <w:tab/>
      </w:r>
    </w:p>
    <w:p w14:paraId="01847F96" w14:textId="77777777" w:rsidR="00AE3162" w:rsidRDefault="00AE3162">
      <w:pPr>
        <w:ind w:left="-142"/>
        <w:rPr>
          <w:rFonts w:ascii="Arial" w:hAnsi="Arial"/>
          <w:b/>
          <w:lang w:val="en-US"/>
        </w:rPr>
      </w:pPr>
    </w:p>
    <w:p w14:paraId="531F5CF5" w14:textId="77777777" w:rsidR="00AE3162" w:rsidRDefault="00AE3162">
      <w:pPr>
        <w:jc w:val="center"/>
        <w:rPr>
          <w:rFonts w:ascii="Arial" w:hAnsi="Arial"/>
          <w:b/>
          <w:lang w:val="en-US"/>
        </w:rPr>
      </w:pPr>
    </w:p>
    <w:p w14:paraId="753DF712" w14:textId="77777777" w:rsidR="00AE3162" w:rsidRDefault="00AE3162">
      <w:pPr>
        <w:pStyle w:val="Heading2"/>
        <w:rPr>
          <w:lang w:val="en-US"/>
        </w:rPr>
      </w:pPr>
      <w:r>
        <w:rPr>
          <w:lang w:val="en-US"/>
        </w:rPr>
        <w:t>AGREEMENT FOR METEOROLOGICAL DATA PROVISION</w:t>
      </w:r>
    </w:p>
    <w:p w14:paraId="653C7190" w14:textId="77777777" w:rsidR="00AE3162" w:rsidRDefault="00AE3162">
      <w:pPr>
        <w:rPr>
          <w:lang w:val="en-US"/>
        </w:rPr>
      </w:pPr>
    </w:p>
    <w:p w14:paraId="5ADD7D40" w14:textId="77777777" w:rsidR="00AE3162" w:rsidRDefault="00AE3162">
      <w:pPr>
        <w:rPr>
          <w:lang w:val="en-US"/>
        </w:rPr>
      </w:pPr>
    </w:p>
    <w:p w14:paraId="7E1AD537" w14:textId="1FA900E7" w:rsidR="00AE3162" w:rsidRDefault="00AE3162" w:rsidP="00D4494B">
      <w:pPr>
        <w:pStyle w:val="BodyText"/>
        <w:numPr>
          <w:ilvl w:val="0"/>
          <w:numId w:val="1"/>
        </w:numPr>
        <w:rPr>
          <w:b w:val="0"/>
          <w:sz w:val="20"/>
          <w:lang w:val="en-US"/>
        </w:rPr>
      </w:pPr>
      <w:r w:rsidRPr="00BF3765">
        <w:rPr>
          <w:b w:val="0"/>
          <w:sz w:val="20"/>
          <w:lang w:val="en-US"/>
        </w:rPr>
        <w:t>Today</w:t>
      </w:r>
      <w:r w:rsidR="00975BFD" w:rsidRPr="00BF3765">
        <w:rPr>
          <w:b w:val="0"/>
          <w:sz w:val="20"/>
          <w:lang w:val="en-US"/>
        </w:rPr>
        <w:t xml:space="preserve"> {{date}}</w:t>
      </w:r>
      <w:r w:rsidRPr="00BF3765">
        <w:rPr>
          <w:b w:val="0"/>
          <w:sz w:val="20"/>
          <w:lang w:val="en-US"/>
        </w:rPr>
        <w:t>, …</w:t>
      </w:r>
      <w:r w:rsidR="00D46103" w:rsidRPr="00BF3765">
        <w:rPr>
          <w:b w:val="0"/>
          <w:sz w:val="20"/>
          <w:lang w:val="en-US"/>
        </w:rPr>
        <w:t>…</w:t>
      </w:r>
      <w:r w:rsidR="00975BFD" w:rsidRPr="00BF3765">
        <w:rPr>
          <w:b w:val="0"/>
          <w:sz w:val="20"/>
          <w:lang w:val="en-US"/>
        </w:rPr>
        <w:t>{{name}}</w:t>
      </w:r>
      <w:r w:rsidRPr="00BF3765">
        <w:rPr>
          <w:b w:val="0"/>
          <w:sz w:val="20"/>
          <w:lang w:val="en-US"/>
        </w:rPr>
        <w:t>…….</w:t>
      </w:r>
      <w:r w:rsidR="00D4494B" w:rsidRPr="00BF3765">
        <w:rPr>
          <w:b w:val="0"/>
          <w:sz w:val="20"/>
          <w:lang w:val="en-US"/>
        </w:rPr>
        <w:t>,</w:t>
      </w:r>
      <w:r w:rsidRPr="00BF3765">
        <w:rPr>
          <w:b w:val="0"/>
          <w:sz w:val="20"/>
          <w:lang w:val="en-US"/>
        </w:rPr>
        <w:t xml:space="preserve"> who will be referred to as the ‘USER’</w:t>
      </w:r>
      <w:r w:rsidR="00D4494B" w:rsidRPr="00BF3765">
        <w:rPr>
          <w:b w:val="0"/>
          <w:sz w:val="20"/>
          <w:lang w:val="en-US"/>
        </w:rPr>
        <w:t>,</w:t>
      </w:r>
      <w:r w:rsidRPr="00BF3765">
        <w:rPr>
          <w:b w:val="0"/>
          <w:sz w:val="20"/>
          <w:lang w:val="en-US"/>
        </w:rPr>
        <w:t xml:space="preserve"> from the Organisation </w:t>
      </w:r>
      <w:r w:rsidR="004B158A" w:rsidRPr="00BF3765">
        <w:rPr>
          <w:b w:val="0"/>
          <w:sz w:val="20"/>
          <w:lang w:val="en-US"/>
        </w:rPr>
        <w:t>…</w:t>
      </w:r>
      <w:r w:rsidR="005E442B" w:rsidRPr="00BF3765">
        <w:rPr>
          <w:b w:val="0"/>
          <w:sz w:val="20"/>
          <w:lang w:val="en-US"/>
        </w:rPr>
        <w:t>…</w:t>
      </w:r>
      <w:r w:rsidR="00975BFD" w:rsidRPr="00BF3765">
        <w:rPr>
          <w:b w:val="0"/>
          <w:sz w:val="20"/>
          <w:lang w:val="en-US"/>
        </w:rPr>
        <w:t>{{company}}</w:t>
      </w:r>
      <w:r w:rsidR="005E442B" w:rsidRPr="00BF3765">
        <w:rPr>
          <w:b w:val="0"/>
          <w:sz w:val="20"/>
          <w:lang w:val="en-US"/>
        </w:rPr>
        <w:t>…</w:t>
      </w:r>
      <w:r w:rsidRPr="00BF3765">
        <w:rPr>
          <w:b w:val="0"/>
          <w:sz w:val="20"/>
          <w:lang w:val="en-US"/>
        </w:rPr>
        <w:t>, asked from the IERSD</w:t>
      </w:r>
      <w:r w:rsidR="00D4494B" w:rsidRPr="00BF3765">
        <w:rPr>
          <w:b w:val="0"/>
          <w:sz w:val="20"/>
          <w:lang w:val="en-US"/>
        </w:rPr>
        <w:t>,</w:t>
      </w:r>
      <w:r w:rsidRPr="00BF3765">
        <w:rPr>
          <w:b w:val="0"/>
          <w:sz w:val="20"/>
          <w:lang w:val="en-US"/>
        </w:rPr>
        <w:t xml:space="preserve"> which is to be known as the ‘SERVICE’, the following measurements which will be referred to as ‘DATA’.</w:t>
      </w:r>
    </w:p>
    <w:p w14:paraId="4021EFE2" w14:textId="77777777" w:rsidR="00B24E8E" w:rsidRDefault="00B24E8E" w:rsidP="00B24E8E">
      <w:pPr>
        <w:pStyle w:val="BodyText"/>
        <w:ind w:left="360"/>
        <w:rPr>
          <w:b w:val="0"/>
          <w:sz w:val="20"/>
          <w:lang w:val="en-US"/>
        </w:rPr>
      </w:pPr>
    </w:p>
    <w:p w14:paraId="26A866B7" w14:textId="57CEC816" w:rsidR="00B24E8E" w:rsidRPr="00B24E8E" w:rsidRDefault="00B24E8E" w:rsidP="00D4494B">
      <w:pPr>
        <w:pStyle w:val="BodyText"/>
        <w:numPr>
          <w:ilvl w:val="0"/>
          <w:numId w:val="1"/>
        </w:numPr>
        <w:rPr>
          <w:b w:val="0"/>
          <w:bCs/>
          <w:sz w:val="20"/>
          <w:lang w:val="en-US"/>
        </w:rPr>
      </w:pPr>
      <w:r w:rsidRPr="00B24E8E">
        <w:rPr>
          <w:b w:val="0"/>
          <w:bCs/>
          <w:sz w:val="20"/>
          <w:lang w:val="en-US"/>
        </w:rPr>
        <w:t>The USER declares that DATA will be used exclusively for the following aims: ……..{{terms}}……</w:t>
      </w:r>
    </w:p>
    <w:p w14:paraId="66729E6E" w14:textId="77777777" w:rsidR="00AE3162" w:rsidRPr="00BF3765" w:rsidRDefault="00AE3162">
      <w:pPr>
        <w:rPr>
          <w:sz w:val="20"/>
          <w:lang w:val="en-US"/>
        </w:rPr>
      </w:pPr>
    </w:p>
    <w:p w14:paraId="08581396" w14:textId="77777777" w:rsidR="00AE3162" w:rsidRPr="00BF3765" w:rsidRDefault="00AE3162" w:rsidP="00D4494B">
      <w:pPr>
        <w:pStyle w:val="BodyText"/>
        <w:numPr>
          <w:ilvl w:val="0"/>
          <w:numId w:val="3"/>
        </w:numPr>
        <w:rPr>
          <w:b w:val="0"/>
          <w:sz w:val="20"/>
          <w:lang w:val="en-US"/>
        </w:rPr>
      </w:pPr>
      <w:r w:rsidRPr="00BF3765">
        <w:rPr>
          <w:b w:val="0"/>
          <w:sz w:val="20"/>
          <w:lang w:val="en-US"/>
        </w:rPr>
        <w:t>The USER accepts and signs without reservation the following:</w:t>
      </w:r>
    </w:p>
    <w:p w14:paraId="35F411D2" w14:textId="77777777" w:rsidR="00AE3162" w:rsidRPr="00BF3765" w:rsidRDefault="00AE3162">
      <w:pPr>
        <w:pStyle w:val="BodyText"/>
        <w:rPr>
          <w:b w:val="0"/>
          <w:sz w:val="20"/>
          <w:lang w:val="en-US"/>
        </w:rPr>
      </w:pPr>
    </w:p>
    <w:p w14:paraId="6F5C8532" w14:textId="77777777" w:rsidR="00AE3162" w:rsidRPr="00BF3765" w:rsidRDefault="00AE3162">
      <w:pPr>
        <w:pStyle w:val="BodyText"/>
        <w:numPr>
          <w:ilvl w:val="0"/>
          <w:numId w:val="2"/>
        </w:numPr>
        <w:rPr>
          <w:b w:val="0"/>
          <w:sz w:val="20"/>
          <w:lang w:val="en-US"/>
        </w:rPr>
      </w:pPr>
      <w:r w:rsidRPr="00BF3765">
        <w:rPr>
          <w:b w:val="0"/>
          <w:sz w:val="20"/>
          <w:lang w:val="en-US"/>
        </w:rPr>
        <w:t>The SERVICE should be formally acknowledged in any case that the DATA is used in publications or presentations.</w:t>
      </w:r>
    </w:p>
    <w:p w14:paraId="4B6EBC2F" w14:textId="77777777" w:rsidR="00AE3162" w:rsidRPr="00BF3765" w:rsidRDefault="00AE3162">
      <w:pPr>
        <w:pStyle w:val="BodyText"/>
        <w:numPr>
          <w:ilvl w:val="0"/>
          <w:numId w:val="2"/>
        </w:numPr>
        <w:rPr>
          <w:b w:val="0"/>
          <w:sz w:val="20"/>
          <w:lang w:val="en-US"/>
        </w:rPr>
      </w:pPr>
      <w:r w:rsidRPr="00BF3765">
        <w:rPr>
          <w:b w:val="0"/>
          <w:sz w:val="20"/>
          <w:lang w:val="en-US"/>
        </w:rPr>
        <w:t xml:space="preserve">In the case that DATA constitutes a main element of research the USER should provide co-authorship to the SERVICE. </w:t>
      </w:r>
    </w:p>
    <w:p w14:paraId="72363C00" w14:textId="77777777" w:rsidR="00AE3162" w:rsidRPr="00BF3765" w:rsidRDefault="00AE3162">
      <w:pPr>
        <w:pStyle w:val="BodyText"/>
        <w:numPr>
          <w:ilvl w:val="0"/>
          <w:numId w:val="2"/>
        </w:numPr>
        <w:rPr>
          <w:b w:val="0"/>
          <w:sz w:val="20"/>
          <w:lang w:val="en-US"/>
        </w:rPr>
      </w:pPr>
      <w:r w:rsidRPr="00BF3765">
        <w:rPr>
          <w:b w:val="0"/>
          <w:sz w:val="20"/>
          <w:lang w:val="en-US"/>
        </w:rPr>
        <w:t xml:space="preserve">The USER will use the DATA only for the aims described above in (2) and agrees to not provide the DATA to other third parties. </w:t>
      </w:r>
    </w:p>
    <w:p w14:paraId="25A8BF8B" w14:textId="77777777" w:rsidR="00AE3162" w:rsidRPr="00BF3765" w:rsidRDefault="00AE3162">
      <w:pPr>
        <w:pStyle w:val="BodyText"/>
        <w:rPr>
          <w:b w:val="0"/>
          <w:sz w:val="20"/>
          <w:lang w:val="en-US"/>
        </w:rPr>
      </w:pPr>
    </w:p>
    <w:p w14:paraId="55C8EE91" w14:textId="77777777" w:rsidR="00AE3162" w:rsidRPr="00BF3765" w:rsidRDefault="00AE3162" w:rsidP="00D4494B">
      <w:pPr>
        <w:numPr>
          <w:ilvl w:val="0"/>
          <w:numId w:val="3"/>
        </w:numPr>
        <w:rPr>
          <w:sz w:val="20"/>
          <w:lang w:val="en-US"/>
        </w:rPr>
      </w:pPr>
      <w:r w:rsidRPr="00BF3765">
        <w:rPr>
          <w:sz w:val="20"/>
          <w:lang w:val="en-US"/>
        </w:rPr>
        <w:t xml:space="preserve">The SERVICE retains the right to take legal action in case the USER breaks the terms of this agreement.  </w:t>
      </w:r>
    </w:p>
    <w:p w14:paraId="18751DED" w14:textId="77777777" w:rsidR="00AE3162" w:rsidRPr="00BF3765" w:rsidRDefault="00AE3162">
      <w:pPr>
        <w:rPr>
          <w:sz w:val="20"/>
          <w:lang w:val="en-US"/>
        </w:rPr>
      </w:pPr>
    </w:p>
    <w:p w14:paraId="6009BA21" w14:textId="77777777" w:rsidR="00AE3162" w:rsidRPr="00BF3765" w:rsidRDefault="00AE3162" w:rsidP="00D4494B">
      <w:pPr>
        <w:numPr>
          <w:ilvl w:val="0"/>
          <w:numId w:val="3"/>
        </w:numPr>
        <w:rPr>
          <w:sz w:val="20"/>
          <w:lang w:val="el-GR"/>
        </w:rPr>
      </w:pPr>
      <w:r w:rsidRPr="00BF3765">
        <w:rPr>
          <w:sz w:val="20"/>
          <w:lang w:val="en-US"/>
        </w:rPr>
        <w:t>The fees for the DATA described in the table below amount to: ………. Euros</w:t>
      </w:r>
      <w:r w:rsidRPr="00BF3765">
        <w:rPr>
          <w:sz w:val="20"/>
          <w:lang w:val="el-GR"/>
        </w:rPr>
        <w:t xml:space="preserve">, </w:t>
      </w:r>
      <w:r w:rsidRPr="00BF3765">
        <w:rPr>
          <w:sz w:val="20"/>
          <w:lang w:val="en-US"/>
        </w:rPr>
        <w:t>without</w:t>
      </w:r>
      <w:r w:rsidRPr="00BF3765">
        <w:rPr>
          <w:sz w:val="20"/>
          <w:lang w:val="el-GR"/>
        </w:rPr>
        <w:t xml:space="preserve"> </w:t>
      </w:r>
      <w:r w:rsidRPr="00BF3765">
        <w:rPr>
          <w:sz w:val="20"/>
          <w:lang w:val="en-US"/>
        </w:rPr>
        <w:t>VAT</w:t>
      </w:r>
      <w:r w:rsidRPr="00BF3765">
        <w:rPr>
          <w:sz w:val="20"/>
          <w:lang w:val="el-GR"/>
        </w:rPr>
        <w:t>.</w:t>
      </w:r>
    </w:p>
    <w:p w14:paraId="70366432" w14:textId="77777777" w:rsidR="00AE3162" w:rsidRPr="00BF3765" w:rsidRDefault="00AE3162">
      <w:pPr>
        <w:rPr>
          <w:sz w:val="20"/>
          <w:lang w:val="el-GR"/>
        </w:rPr>
      </w:pPr>
    </w:p>
    <w:p w14:paraId="71AEB4B1" w14:textId="77777777" w:rsidR="00AE3162" w:rsidRPr="00BF3765" w:rsidRDefault="00AE3162" w:rsidP="00D4494B">
      <w:pPr>
        <w:numPr>
          <w:ilvl w:val="0"/>
          <w:numId w:val="3"/>
        </w:numPr>
        <w:rPr>
          <w:sz w:val="20"/>
          <w:lang w:val="en-US"/>
        </w:rPr>
      </w:pPr>
      <w:r w:rsidRPr="00BF3765">
        <w:rPr>
          <w:sz w:val="20"/>
          <w:lang w:val="en-US"/>
        </w:rPr>
        <w:t xml:space="preserve">The DATA is provided free of charge </w:t>
      </w:r>
      <w:r w:rsidRPr="00BF3765">
        <w:rPr>
          <w:sz w:val="20"/>
          <w:u w:val="single"/>
          <w:lang w:val="en-US"/>
        </w:rPr>
        <w:t>only</w:t>
      </w:r>
      <w:r w:rsidRPr="00BF3765">
        <w:rPr>
          <w:sz w:val="20"/>
          <w:lang w:val="en-US"/>
        </w:rPr>
        <w:t xml:space="preserve"> to Universities and research &amp; technological institutes </w:t>
      </w:r>
      <w:proofErr w:type="spellStart"/>
      <w:r w:rsidRPr="00BF3765">
        <w:rPr>
          <w:sz w:val="20"/>
          <w:lang w:val="en-US"/>
        </w:rPr>
        <w:t>etc</w:t>
      </w:r>
      <w:proofErr w:type="spellEnd"/>
      <w:r w:rsidRPr="00BF3765">
        <w:rPr>
          <w:sz w:val="20"/>
          <w:lang w:val="en-US"/>
        </w:rPr>
        <w:t xml:space="preserve"> and when it is used exclusively for research purposes and academic theses.</w:t>
      </w:r>
    </w:p>
    <w:p w14:paraId="5656E51B" w14:textId="77777777" w:rsidR="00AE3162" w:rsidRPr="00BF3765" w:rsidRDefault="00AE3162">
      <w:pPr>
        <w:pStyle w:val="1"/>
        <w:rPr>
          <w:sz w:val="20"/>
          <w:lang w:val="en-US"/>
        </w:rPr>
      </w:pPr>
    </w:p>
    <w:p w14:paraId="5EA031EC" w14:textId="77777777" w:rsidR="00AE3162" w:rsidRPr="00BF3765" w:rsidRDefault="00AE3162">
      <w:pPr>
        <w:ind w:left="360"/>
        <w:rPr>
          <w:sz w:val="20"/>
          <w:lang w:val="en-US"/>
        </w:rPr>
      </w:pPr>
      <w:r w:rsidRPr="00BF3765">
        <w:rPr>
          <w:sz w:val="20"/>
          <w:lang w:val="en-US"/>
        </w:rPr>
        <w:br w:type="page"/>
      </w:r>
    </w:p>
    <w:p w14:paraId="42A800E7" w14:textId="77777777" w:rsidR="00AE3162" w:rsidRPr="00BF3765" w:rsidRDefault="00AE3162">
      <w:pPr>
        <w:rPr>
          <w:sz w:val="20"/>
          <w:lang w:val="en-US"/>
        </w:rPr>
      </w:pPr>
    </w:p>
    <w:p w14:paraId="42377369" w14:textId="77777777" w:rsidR="00AE3162" w:rsidRPr="00BF3765" w:rsidRDefault="00AE3162" w:rsidP="00D4494B">
      <w:pPr>
        <w:numPr>
          <w:ilvl w:val="0"/>
          <w:numId w:val="3"/>
        </w:numPr>
        <w:rPr>
          <w:sz w:val="20"/>
          <w:lang w:val="en-US"/>
        </w:rPr>
      </w:pPr>
      <w:r w:rsidRPr="00BF3765">
        <w:rPr>
          <w:sz w:val="20"/>
          <w:lang w:val="en-US"/>
        </w:rPr>
        <w:t>Description of the DATA:</w:t>
      </w:r>
    </w:p>
    <w:p w14:paraId="645366A6" w14:textId="77777777" w:rsidR="00AE3162" w:rsidRPr="00BF3765" w:rsidRDefault="00AE3162">
      <w:pPr>
        <w:ind w:left="360"/>
        <w:rPr>
          <w:sz w:val="20"/>
          <w:lang w:val="en-US"/>
        </w:rPr>
      </w:pPr>
    </w:p>
    <w:p w14:paraId="6E95D088" w14:textId="77777777" w:rsidR="00AE3162" w:rsidRPr="00BF3765" w:rsidRDefault="00AE3162">
      <w:pPr>
        <w:rPr>
          <w:sz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559"/>
        <w:gridCol w:w="4395"/>
        <w:gridCol w:w="1275"/>
        <w:gridCol w:w="993"/>
      </w:tblGrid>
      <w:tr w:rsidR="00AE3162" w:rsidRPr="00BF3765" w14:paraId="56103925" w14:textId="77777777" w:rsidTr="00A317E8">
        <w:trPr>
          <w:trHeight w:val="1000"/>
        </w:trPr>
        <w:tc>
          <w:tcPr>
            <w:tcW w:w="817" w:type="dxa"/>
          </w:tcPr>
          <w:p w14:paraId="046DF6A2" w14:textId="77777777" w:rsidR="00AE3162" w:rsidRPr="00BF3765" w:rsidRDefault="00AE3162">
            <w:pPr>
              <w:rPr>
                <w:sz w:val="20"/>
                <w:lang w:val="en-US"/>
              </w:rPr>
            </w:pPr>
          </w:p>
          <w:p w14:paraId="099B56D5" w14:textId="77777777" w:rsidR="00AE3162" w:rsidRPr="00BF3765" w:rsidRDefault="00AE3162">
            <w:pPr>
              <w:rPr>
                <w:sz w:val="20"/>
                <w:lang w:val="en-GB"/>
              </w:rPr>
            </w:pPr>
            <w:r w:rsidRPr="00BF3765">
              <w:rPr>
                <w:sz w:val="20"/>
                <w:lang w:val="en-US"/>
              </w:rPr>
              <w:t xml:space="preserve">Item </w:t>
            </w:r>
            <w:r w:rsidRPr="00BF3765">
              <w:rPr>
                <w:sz w:val="20"/>
                <w:lang w:val="el-GR"/>
              </w:rPr>
              <w:t>#</w:t>
            </w:r>
          </w:p>
        </w:tc>
        <w:tc>
          <w:tcPr>
            <w:tcW w:w="1559" w:type="dxa"/>
          </w:tcPr>
          <w:p w14:paraId="275EE2C7" w14:textId="77777777" w:rsidR="00AE3162" w:rsidRPr="00BF3765" w:rsidRDefault="00AE3162">
            <w:pPr>
              <w:rPr>
                <w:sz w:val="20"/>
                <w:lang w:val="el-GR"/>
              </w:rPr>
            </w:pPr>
          </w:p>
          <w:p w14:paraId="7E2EA503" w14:textId="77777777" w:rsidR="00AE3162" w:rsidRPr="00BF3765" w:rsidRDefault="00AE3162">
            <w:pPr>
              <w:rPr>
                <w:sz w:val="20"/>
                <w:lang w:val="el-GR"/>
              </w:rPr>
            </w:pPr>
            <w:r w:rsidRPr="00BF3765">
              <w:rPr>
                <w:sz w:val="20"/>
                <w:lang w:val="en-US"/>
              </w:rPr>
              <w:t>Type of DATA</w:t>
            </w:r>
          </w:p>
        </w:tc>
        <w:tc>
          <w:tcPr>
            <w:tcW w:w="4395" w:type="dxa"/>
          </w:tcPr>
          <w:p w14:paraId="5E7D512F" w14:textId="77777777" w:rsidR="00AE3162" w:rsidRPr="00BF3765" w:rsidRDefault="00AE3162">
            <w:pPr>
              <w:rPr>
                <w:sz w:val="20"/>
                <w:lang w:val="el-GR"/>
              </w:rPr>
            </w:pPr>
          </w:p>
          <w:p w14:paraId="08A063E6" w14:textId="77777777" w:rsidR="00AE3162" w:rsidRPr="00BF3765" w:rsidRDefault="00AE3162">
            <w:pPr>
              <w:rPr>
                <w:sz w:val="20"/>
                <w:lang w:val="en-US"/>
              </w:rPr>
            </w:pPr>
            <w:r w:rsidRPr="00BF3765">
              <w:rPr>
                <w:sz w:val="20"/>
                <w:lang w:val="en-US"/>
              </w:rPr>
              <w:t>Description</w:t>
            </w:r>
            <w:r w:rsidR="00D46103" w:rsidRPr="00BF3765">
              <w:rPr>
                <w:sz w:val="20"/>
                <w:lang w:val="en-US"/>
              </w:rPr>
              <w:t xml:space="preserve"> </w:t>
            </w:r>
            <w:r w:rsidRPr="00BF3765">
              <w:rPr>
                <w:sz w:val="20"/>
                <w:lang w:val="en-US"/>
              </w:rPr>
              <w:t>-</w:t>
            </w:r>
            <w:r w:rsidR="00D46103" w:rsidRPr="00BF3765">
              <w:rPr>
                <w:sz w:val="20"/>
                <w:lang w:val="en-US"/>
              </w:rPr>
              <w:t xml:space="preserve"> </w:t>
            </w:r>
            <w:r w:rsidRPr="00BF3765">
              <w:rPr>
                <w:sz w:val="20"/>
                <w:lang w:val="en-US"/>
              </w:rPr>
              <w:t>time duration</w:t>
            </w:r>
            <w:r w:rsidR="00D46103" w:rsidRPr="00BF3765">
              <w:rPr>
                <w:sz w:val="20"/>
                <w:lang w:val="en-US"/>
              </w:rPr>
              <w:t xml:space="preserve"> - time step</w:t>
            </w:r>
          </w:p>
          <w:p w14:paraId="0C2530A5" w14:textId="77777777" w:rsidR="00AE3162" w:rsidRPr="00BF3765" w:rsidRDefault="00AE3162">
            <w:pPr>
              <w:rPr>
                <w:sz w:val="20"/>
                <w:lang w:val="el-GR"/>
              </w:rPr>
            </w:pPr>
          </w:p>
        </w:tc>
        <w:tc>
          <w:tcPr>
            <w:tcW w:w="1275" w:type="dxa"/>
          </w:tcPr>
          <w:p w14:paraId="09C7E55D" w14:textId="77777777" w:rsidR="00AE3162" w:rsidRPr="00BF3765" w:rsidRDefault="00AE3162">
            <w:pPr>
              <w:rPr>
                <w:sz w:val="20"/>
                <w:lang w:val="el-GR"/>
              </w:rPr>
            </w:pPr>
          </w:p>
          <w:p w14:paraId="54B6D5D5" w14:textId="77777777" w:rsidR="00AE3162" w:rsidRPr="00BF3765" w:rsidRDefault="00AE3162">
            <w:pPr>
              <w:rPr>
                <w:sz w:val="20"/>
                <w:lang w:val="en-US"/>
              </w:rPr>
            </w:pPr>
            <w:r w:rsidRPr="00BF3765">
              <w:rPr>
                <w:sz w:val="20"/>
                <w:lang w:val="en-US"/>
              </w:rPr>
              <w:t>Quantity</w:t>
            </w:r>
          </w:p>
        </w:tc>
        <w:tc>
          <w:tcPr>
            <w:tcW w:w="993" w:type="dxa"/>
          </w:tcPr>
          <w:p w14:paraId="05363D4D" w14:textId="77777777" w:rsidR="00AE3162" w:rsidRPr="00BF3765" w:rsidRDefault="00AE3162">
            <w:pPr>
              <w:rPr>
                <w:sz w:val="20"/>
                <w:lang w:val="el-GR"/>
              </w:rPr>
            </w:pPr>
          </w:p>
          <w:p w14:paraId="0CDA5C30" w14:textId="77777777" w:rsidR="00AE3162" w:rsidRPr="00BF3765" w:rsidRDefault="00AE3162">
            <w:pPr>
              <w:rPr>
                <w:sz w:val="20"/>
                <w:lang w:val="en-US"/>
              </w:rPr>
            </w:pPr>
            <w:r w:rsidRPr="00BF3765">
              <w:rPr>
                <w:sz w:val="20"/>
                <w:lang w:val="en-US"/>
              </w:rPr>
              <w:t>Value</w:t>
            </w:r>
          </w:p>
          <w:p w14:paraId="300F4D2B" w14:textId="77777777" w:rsidR="00AE3162" w:rsidRPr="00BF3765" w:rsidRDefault="00AE3162">
            <w:pPr>
              <w:rPr>
                <w:sz w:val="20"/>
                <w:lang w:val="el-GR"/>
              </w:rPr>
            </w:pPr>
            <w:r w:rsidRPr="00BF3765">
              <w:rPr>
                <w:sz w:val="20"/>
                <w:lang w:val="el-GR"/>
              </w:rPr>
              <w:t>(</w:t>
            </w:r>
            <w:r w:rsidRPr="00BF3765">
              <w:rPr>
                <w:sz w:val="20"/>
                <w:lang w:val="en-US"/>
              </w:rPr>
              <w:t>Euros</w:t>
            </w:r>
            <w:r w:rsidRPr="00BF3765">
              <w:rPr>
                <w:sz w:val="20"/>
                <w:lang w:val="el-GR"/>
              </w:rPr>
              <w:t>)</w:t>
            </w:r>
          </w:p>
        </w:tc>
      </w:tr>
      <w:tr w:rsidR="005012B4" w:rsidRPr="00BF3765" w14:paraId="4B1A4072" w14:textId="77777777">
        <w:tc>
          <w:tcPr>
            <w:tcW w:w="817" w:type="dxa"/>
          </w:tcPr>
          <w:p w14:paraId="476D2811" w14:textId="2F6B116C" w:rsidR="005012B4" w:rsidRPr="00BF3765" w:rsidRDefault="005012B4" w:rsidP="005012B4">
            <w:pPr>
              <w:rPr>
                <w:sz w:val="20"/>
                <w:lang w:val="de-DE"/>
              </w:rPr>
            </w:pPr>
            <w:r>
              <w:rPr>
                <w:sz w:val="20"/>
                <w:lang w:val="en-US"/>
              </w:rPr>
              <w:t>{{item1}}</w:t>
            </w:r>
          </w:p>
        </w:tc>
        <w:tc>
          <w:tcPr>
            <w:tcW w:w="1559" w:type="dxa"/>
          </w:tcPr>
          <w:p w14:paraId="41A6F608" w14:textId="39881C99" w:rsidR="005012B4" w:rsidRPr="00BF3765" w:rsidRDefault="005012B4" w:rsidP="005012B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{{data1}}</w:t>
            </w:r>
          </w:p>
        </w:tc>
        <w:tc>
          <w:tcPr>
            <w:tcW w:w="4395" w:type="dxa"/>
          </w:tcPr>
          <w:p w14:paraId="3D39734A" w14:textId="35BDF48C" w:rsidR="005012B4" w:rsidRPr="00BF3765" w:rsidRDefault="005012B4" w:rsidP="005012B4">
            <w:pPr>
              <w:rPr>
                <w:sz w:val="20"/>
                <w:lang w:val="de-DE"/>
              </w:rPr>
            </w:pPr>
            <w:r>
              <w:rPr>
                <w:sz w:val="20"/>
                <w:lang w:val="en-US"/>
              </w:rPr>
              <w:t>{{peri1}}</w:t>
            </w:r>
          </w:p>
        </w:tc>
        <w:tc>
          <w:tcPr>
            <w:tcW w:w="1275" w:type="dxa"/>
          </w:tcPr>
          <w:p w14:paraId="6008A450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993" w:type="dxa"/>
          </w:tcPr>
          <w:p w14:paraId="46948760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</w:tr>
      <w:tr w:rsidR="005012B4" w:rsidRPr="00BF3765" w14:paraId="5106D161" w14:textId="77777777">
        <w:tc>
          <w:tcPr>
            <w:tcW w:w="817" w:type="dxa"/>
          </w:tcPr>
          <w:p w14:paraId="492735B2" w14:textId="535B65F7" w:rsidR="005012B4" w:rsidRPr="00BF3765" w:rsidRDefault="005012B4" w:rsidP="005012B4">
            <w:pPr>
              <w:rPr>
                <w:sz w:val="20"/>
                <w:lang w:val="de-DE"/>
              </w:rPr>
            </w:pPr>
            <w:r>
              <w:rPr>
                <w:sz w:val="20"/>
                <w:lang w:val="en-US"/>
              </w:rPr>
              <w:t>{{item2}}</w:t>
            </w:r>
          </w:p>
        </w:tc>
        <w:tc>
          <w:tcPr>
            <w:tcW w:w="1559" w:type="dxa"/>
          </w:tcPr>
          <w:p w14:paraId="0043D72B" w14:textId="74639D07" w:rsidR="005012B4" w:rsidRPr="00BF3765" w:rsidRDefault="005012B4" w:rsidP="005012B4">
            <w:pPr>
              <w:rPr>
                <w:sz w:val="20"/>
                <w:lang w:val="de-DE"/>
              </w:rPr>
            </w:pPr>
            <w:r>
              <w:rPr>
                <w:sz w:val="20"/>
                <w:lang w:val="en-US"/>
              </w:rPr>
              <w:t>{{data2}}</w:t>
            </w:r>
          </w:p>
        </w:tc>
        <w:tc>
          <w:tcPr>
            <w:tcW w:w="4395" w:type="dxa"/>
          </w:tcPr>
          <w:p w14:paraId="45A23682" w14:textId="2C8C0FC1" w:rsidR="005012B4" w:rsidRPr="00BF3765" w:rsidRDefault="005012B4" w:rsidP="005012B4">
            <w:pPr>
              <w:rPr>
                <w:sz w:val="20"/>
                <w:lang w:val="de-DE"/>
              </w:rPr>
            </w:pPr>
            <w:r>
              <w:rPr>
                <w:sz w:val="20"/>
                <w:lang w:val="en-US"/>
              </w:rPr>
              <w:t>{{peri2}}</w:t>
            </w:r>
          </w:p>
        </w:tc>
        <w:tc>
          <w:tcPr>
            <w:tcW w:w="1275" w:type="dxa"/>
          </w:tcPr>
          <w:p w14:paraId="7B11E14E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993" w:type="dxa"/>
          </w:tcPr>
          <w:p w14:paraId="77FD71E2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</w:tr>
      <w:tr w:rsidR="005012B4" w:rsidRPr="00BF3765" w14:paraId="0A8FF068" w14:textId="77777777">
        <w:tc>
          <w:tcPr>
            <w:tcW w:w="817" w:type="dxa"/>
          </w:tcPr>
          <w:p w14:paraId="0D9B4DD5" w14:textId="14451C7C" w:rsidR="005012B4" w:rsidRPr="00BF3765" w:rsidRDefault="005012B4" w:rsidP="005012B4">
            <w:pPr>
              <w:rPr>
                <w:sz w:val="20"/>
                <w:lang w:val="de-DE"/>
              </w:rPr>
            </w:pPr>
            <w:r>
              <w:rPr>
                <w:sz w:val="20"/>
                <w:lang w:val="en-US"/>
              </w:rPr>
              <w:t>{{item3}}</w:t>
            </w:r>
          </w:p>
        </w:tc>
        <w:tc>
          <w:tcPr>
            <w:tcW w:w="1559" w:type="dxa"/>
          </w:tcPr>
          <w:p w14:paraId="1A05A4D2" w14:textId="3A626B75" w:rsidR="005012B4" w:rsidRPr="00BF3765" w:rsidRDefault="005012B4" w:rsidP="005012B4">
            <w:pPr>
              <w:rPr>
                <w:sz w:val="20"/>
                <w:lang w:val="de-DE"/>
              </w:rPr>
            </w:pPr>
            <w:r>
              <w:rPr>
                <w:sz w:val="20"/>
                <w:lang w:val="en-US"/>
              </w:rPr>
              <w:t>{{data3}}</w:t>
            </w:r>
          </w:p>
        </w:tc>
        <w:tc>
          <w:tcPr>
            <w:tcW w:w="4395" w:type="dxa"/>
          </w:tcPr>
          <w:p w14:paraId="6590C7DB" w14:textId="6CC139FF" w:rsidR="005012B4" w:rsidRPr="00BF3765" w:rsidRDefault="005012B4" w:rsidP="005012B4">
            <w:pPr>
              <w:rPr>
                <w:sz w:val="20"/>
                <w:lang w:val="de-DE"/>
              </w:rPr>
            </w:pPr>
            <w:r>
              <w:rPr>
                <w:sz w:val="20"/>
                <w:lang w:val="en-US"/>
              </w:rPr>
              <w:t>{{peri3}}</w:t>
            </w:r>
          </w:p>
        </w:tc>
        <w:tc>
          <w:tcPr>
            <w:tcW w:w="1275" w:type="dxa"/>
          </w:tcPr>
          <w:p w14:paraId="7E5005E7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993" w:type="dxa"/>
          </w:tcPr>
          <w:p w14:paraId="5EFF7DF4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</w:tr>
      <w:tr w:rsidR="005012B4" w:rsidRPr="00BF3765" w14:paraId="07E63AC1" w14:textId="77777777">
        <w:tc>
          <w:tcPr>
            <w:tcW w:w="817" w:type="dxa"/>
          </w:tcPr>
          <w:p w14:paraId="4F06756F" w14:textId="77777777" w:rsidR="005012B4" w:rsidRPr="00BF3765" w:rsidRDefault="005012B4" w:rsidP="005012B4">
            <w:pPr>
              <w:rPr>
                <w:sz w:val="20"/>
                <w:lang w:val="de-DE"/>
              </w:rPr>
            </w:pPr>
          </w:p>
        </w:tc>
        <w:tc>
          <w:tcPr>
            <w:tcW w:w="1559" w:type="dxa"/>
          </w:tcPr>
          <w:p w14:paraId="45D4113E" w14:textId="77777777" w:rsidR="005012B4" w:rsidRPr="00BF3765" w:rsidRDefault="005012B4" w:rsidP="005012B4">
            <w:pPr>
              <w:rPr>
                <w:sz w:val="20"/>
                <w:lang w:val="de-DE"/>
              </w:rPr>
            </w:pPr>
          </w:p>
        </w:tc>
        <w:tc>
          <w:tcPr>
            <w:tcW w:w="4395" w:type="dxa"/>
          </w:tcPr>
          <w:p w14:paraId="73A66344" w14:textId="77777777" w:rsidR="005012B4" w:rsidRPr="00BF3765" w:rsidRDefault="005012B4" w:rsidP="005012B4">
            <w:pPr>
              <w:rPr>
                <w:sz w:val="20"/>
                <w:lang w:val="de-DE"/>
              </w:rPr>
            </w:pPr>
          </w:p>
        </w:tc>
        <w:tc>
          <w:tcPr>
            <w:tcW w:w="1275" w:type="dxa"/>
          </w:tcPr>
          <w:p w14:paraId="513B2F8C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993" w:type="dxa"/>
          </w:tcPr>
          <w:p w14:paraId="669BF3D6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</w:tr>
      <w:tr w:rsidR="005012B4" w:rsidRPr="00BF3765" w14:paraId="65A5D9A1" w14:textId="77777777">
        <w:tc>
          <w:tcPr>
            <w:tcW w:w="817" w:type="dxa"/>
          </w:tcPr>
          <w:p w14:paraId="2668A1B5" w14:textId="77777777" w:rsidR="005012B4" w:rsidRPr="00BF3765" w:rsidRDefault="005012B4" w:rsidP="005012B4">
            <w:pPr>
              <w:rPr>
                <w:sz w:val="20"/>
                <w:lang w:val="de-DE"/>
              </w:rPr>
            </w:pPr>
          </w:p>
        </w:tc>
        <w:tc>
          <w:tcPr>
            <w:tcW w:w="1559" w:type="dxa"/>
          </w:tcPr>
          <w:p w14:paraId="17105AF2" w14:textId="77777777" w:rsidR="005012B4" w:rsidRPr="00BF3765" w:rsidRDefault="005012B4" w:rsidP="005012B4">
            <w:pPr>
              <w:rPr>
                <w:sz w:val="20"/>
                <w:lang w:val="de-DE"/>
              </w:rPr>
            </w:pPr>
          </w:p>
        </w:tc>
        <w:tc>
          <w:tcPr>
            <w:tcW w:w="4395" w:type="dxa"/>
          </w:tcPr>
          <w:p w14:paraId="697DC69C" w14:textId="77777777" w:rsidR="005012B4" w:rsidRPr="00BF3765" w:rsidRDefault="005012B4" w:rsidP="005012B4">
            <w:pPr>
              <w:rPr>
                <w:sz w:val="20"/>
                <w:lang w:val="de-DE"/>
              </w:rPr>
            </w:pPr>
          </w:p>
        </w:tc>
        <w:tc>
          <w:tcPr>
            <w:tcW w:w="1275" w:type="dxa"/>
          </w:tcPr>
          <w:p w14:paraId="19394091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993" w:type="dxa"/>
          </w:tcPr>
          <w:p w14:paraId="446EB1C0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</w:tr>
      <w:tr w:rsidR="005012B4" w:rsidRPr="00BF3765" w14:paraId="0432EBEB" w14:textId="77777777">
        <w:tc>
          <w:tcPr>
            <w:tcW w:w="817" w:type="dxa"/>
          </w:tcPr>
          <w:p w14:paraId="269AEF40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1559" w:type="dxa"/>
          </w:tcPr>
          <w:p w14:paraId="20D92419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4395" w:type="dxa"/>
          </w:tcPr>
          <w:p w14:paraId="454A8F40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1275" w:type="dxa"/>
          </w:tcPr>
          <w:p w14:paraId="58665E9E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993" w:type="dxa"/>
          </w:tcPr>
          <w:p w14:paraId="6A48C177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</w:tr>
      <w:tr w:rsidR="005012B4" w:rsidRPr="00BF3765" w14:paraId="0D6497A7" w14:textId="77777777">
        <w:tc>
          <w:tcPr>
            <w:tcW w:w="817" w:type="dxa"/>
          </w:tcPr>
          <w:p w14:paraId="30914940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1559" w:type="dxa"/>
          </w:tcPr>
          <w:p w14:paraId="50B3DC8A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4395" w:type="dxa"/>
          </w:tcPr>
          <w:p w14:paraId="1F206E21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1275" w:type="dxa"/>
          </w:tcPr>
          <w:p w14:paraId="3A2DB338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993" w:type="dxa"/>
          </w:tcPr>
          <w:p w14:paraId="06412CE9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</w:tr>
      <w:tr w:rsidR="005012B4" w:rsidRPr="00BF3765" w14:paraId="22054C64" w14:textId="77777777">
        <w:tc>
          <w:tcPr>
            <w:tcW w:w="817" w:type="dxa"/>
          </w:tcPr>
          <w:p w14:paraId="671A8D33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1559" w:type="dxa"/>
          </w:tcPr>
          <w:p w14:paraId="00A7CBD3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4395" w:type="dxa"/>
          </w:tcPr>
          <w:p w14:paraId="40431F84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1275" w:type="dxa"/>
          </w:tcPr>
          <w:p w14:paraId="6A1CD7D4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993" w:type="dxa"/>
          </w:tcPr>
          <w:p w14:paraId="6F90D341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</w:tr>
      <w:tr w:rsidR="005012B4" w:rsidRPr="00BF3765" w14:paraId="58D24135" w14:textId="77777777">
        <w:tc>
          <w:tcPr>
            <w:tcW w:w="817" w:type="dxa"/>
          </w:tcPr>
          <w:p w14:paraId="405061D5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1559" w:type="dxa"/>
          </w:tcPr>
          <w:p w14:paraId="66C6097C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4395" w:type="dxa"/>
          </w:tcPr>
          <w:p w14:paraId="5666C378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1275" w:type="dxa"/>
          </w:tcPr>
          <w:p w14:paraId="3F65C23D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  <w:tc>
          <w:tcPr>
            <w:tcW w:w="993" w:type="dxa"/>
          </w:tcPr>
          <w:p w14:paraId="3DD96A5D" w14:textId="77777777" w:rsidR="005012B4" w:rsidRPr="00BF3765" w:rsidRDefault="005012B4" w:rsidP="005012B4">
            <w:pPr>
              <w:rPr>
                <w:sz w:val="20"/>
                <w:lang w:val="el-GR"/>
              </w:rPr>
            </w:pPr>
          </w:p>
        </w:tc>
      </w:tr>
    </w:tbl>
    <w:p w14:paraId="151C7CC7" w14:textId="77777777" w:rsidR="00AE3162" w:rsidRPr="00BF3765" w:rsidRDefault="00AE3162">
      <w:pPr>
        <w:rPr>
          <w:sz w:val="20"/>
          <w:lang w:val="en-US"/>
        </w:rPr>
      </w:pPr>
    </w:p>
    <w:p w14:paraId="00EB8EB3" w14:textId="77777777" w:rsidR="00AE3162" w:rsidRPr="00BF3765" w:rsidRDefault="00AE3162">
      <w:pPr>
        <w:rPr>
          <w:sz w:val="20"/>
          <w:lang w:val="en-US"/>
        </w:rPr>
      </w:pPr>
      <w:r w:rsidRPr="00BF3765">
        <w:rPr>
          <w:sz w:val="20"/>
          <w:lang w:val="en-GB"/>
        </w:rPr>
        <w:t>CONTACT DETAILS</w:t>
      </w:r>
      <w:r w:rsidRPr="00BF3765">
        <w:rPr>
          <w:sz w:val="20"/>
          <w:lang w:val="en-US"/>
        </w:rPr>
        <w:t xml:space="preserve"> (</w:t>
      </w:r>
      <w:r w:rsidR="00D857C1" w:rsidRPr="00BF3765">
        <w:rPr>
          <w:sz w:val="20"/>
          <w:lang w:val="en-GB"/>
        </w:rPr>
        <w:t>MANDA</w:t>
      </w:r>
      <w:r w:rsidR="00D46103" w:rsidRPr="00BF3765">
        <w:rPr>
          <w:sz w:val="20"/>
          <w:lang w:val="en-GB"/>
        </w:rPr>
        <w:t>TORY</w:t>
      </w:r>
      <w:r w:rsidRPr="00BF3765">
        <w:rPr>
          <w:sz w:val="20"/>
          <w:lang w:val="en-US"/>
        </w:rPr>
        <w:t>)</w:t>
      </w:r>
    </w:p>
    <w:p w14:paraId="67CE298A" w14:textId="77777777" w:rsidR="00AE3162" w:rsidRPr="00BF3765" w:rsidRDefault="00AE3162">
      <w:pPr>
        <w:rPr>
          <w:sz w:val="20"/>
          <w:lang w:val="en-US"/>
        </w:rPr>
      </w:pPr>
    </w:p>
    <w:p w14:paraId="6B1C7C08" w14:textId="5E711058" w:rsidR="00AE3162" w:rsidRPr="00BF3765" w:rsidRDefault="00AE3162">
      <w:pPr>
        <w:rPr>
          <w:sz w:val="20"/>
          <w:lang w:val="en-US"/>
        </w:rPr>
      </w:pPr>
      <w:r w:rsidRPr="00BF3765">
        <w:rPr>
          <w:sz w:val="20"/>
          <w:lang w:val="en-US"/>
        </w:rPr>
        <w:t xml:space="preserve">1. </w:t>
      </w:r>
      <w:r w:rsidRPr="00BF3765">
        <w:rPr>
          <w:sz w:val="20"/>
          <w:lang w:val="de-DE"/>
        </w:rPr>
        <w:t>e</w:t>
      </w:r>
      <w:r w:rsidRPr="00BF3765">
        <w:rPr>
          <w:sz w:val="20"/>
          <w:lang w:val="en-US"/>
        </w:rPr>
        <w:t>-</w:t>
      </w:r>
      <w:r w:rsidRPr="00BF3765">
        <w:rPr>
          <w:sz w:val="20"/>
          <w:lang w:val="de-DE"/>
        </w:rPr>
        <w:t>mail</w:t>
      </w:r>
      <w:r w:rsidR="00D46103" w:rsidRPr="00BF3765">
        <w:rPr>
          <w:sz w:val="20"/>
          <w:lang w:val="en-US"/>
        </w:rPr>
        <w:t>: ……</w:t>
      </w:r>
      <w:r w:rsidR="005152DA" w:rsidRPr="00BF3765">
        <w:rPr>
          <w:sz w:val="20"/>
          <w:lang w:val="en-US"/>
        </w:rPr>
        <w:t>{{email}}</w:t>
      </w:r>
      <w:r w:rsidR="00D46103" w:rsidRPr="00BF3765">
        <w:rPr>
          <w:sz w:val="20"/>
          <w:lang w:val="en-US"/>
        </w:rPr>
        <w:t>...........</w:t>
      </w:r>
      <w:r w:rsidRPr="00BF3765">
        <w:rPr>
          <w:sz w:val="20"/>
          <w:lang w:val="en-US"/>
        </w:rPr>
        <w:t xml:space="preserve">   2. </w:t>
      </w:r>
      <w:r w:rsidRPr="00BF3765">
        <w:rPr>
          <w:sz w:val="20"/>
          <w:lang w:val="en-GB"/>
        </w:rPr>
        <w:t>Telephone</w:t>
      </w:r>
      <w:r w:rsidRPr="00BF3765">
        <w:rPr>
          <w:sz w:val="20"/>
          <w:lang w:val="en-US"/>
        </w:rPr>
        <w:t xml:space="preserve">: </w:t>
      </w:r>
      <w:r w:rsidR="00D46103" w:rsidRPr="00BF3765">
        <w:rPr>
          <w:sz w:val="20"/>
          <w:lang w:val="en-US"/>
        </w:rPr>
        <w:t>......</w:t>
      </w:r>
      <w:r w:rsidR="005152DA" w:rsidRPr="00BF3765">
        <w:rPr>
          <w:sz w:val="20"/>
          <w:lang w:val="en-US"/>
        </w:rPr>
        <w:t>{{telephone}}</w:t>
      </w:r>
      <w:r w:rsidR="00D46103" w:rsidRPr="00BF3765">
        <w:rPr>
          <w:sz w:val="20"/>
          <w:lang w:val="en-US"/>
        </w:rPr>
        <w:t>.....</w:t>
      </w:r>
    </w:p>
    <w:p w14:paraId="3ECF2F99" w14:textId="77777777" w:rsidR="00AE3162" w:rsidRPr="00BF3765" w:rsidRDefault="00AE3162">
      <w:pPr>
        <w:rPr>
          <w:sz w:val="20"/>
          <w:lang w:val="en-US"/>
        </w:rPr>
      </w:pPr>
    </w:p>
    <w:p w14:paraId="2D61E19E" w14:textId="77777777" w:rsidR="00AE3162" w:rsidRPr="00BF3765" w:rsidRDefault="00AE3162">
      <w:pPr>
        <w:rPr>
          <w:sz w:val="20"/>
          <w:lang w:val="en-US"/>
        </w:rPr>
      </w:pPr>
    </w:p>
    <w:p w14:paraId="1F19267E" w14:textId="77777777" w:rsidR="00AE3162" w:rsidRPr="00BF3765" w:rsidRDefault="00AE3162">
      <w:pPr>
        <w:rPr>
          <w:sz w:val="20"/>
          <w:lang w:val="en-US"/>
        </w:rPr>
      </w:pPr>
    </w:p>
    <w:p w14:paraId="22E67D2D" w14:textId="77777777" w:rsidR="00AE3162" w:rsidRPr="00BF3765" w:rsidRDefault="00AE3162">
      <w:pPr>
        <w:rPr>
          <w:sz w:val="20"/>
          <w:lang w:val="en-US"/>
        </w:rPr>
      </w:pPr>
    </w:p>
    <w:p w14:paraId="7F5CF32C" w14:textId="77777777" w:rsidR="00AE3162" w:rsidRPr="00BF3765" w:rsidRDefault="00AE3162">
      <w:pPr>
        <w:rPr>
          <w:rFonts w:ascii="Arial" w:hAnsi="Arial"/>
          <w:sz w:val="20"/>
          <w:lang w:val="en-US"/>
        </w:rPr>
      </w:pPr>
    </w:p>
    <w:p w14:paraId="451B9215" w14:textId="1EF09499" w:rsidR="00B36674" w:rsidRPr="00BF3765" w:rsidRDefault="00AE3162">
      <w:pPr>
        <w:ind w:left="-142"/>
        <w:rPr>
          <w:sz w:val="20"/>
          <w:lang w:val="en-US"/>
        </w:rPr>
      </w:pPr>
      <w:r w:rsidRPr="00BF3765">
        <w:rPr>
          <w:sz w:val="20"/>
          <w:lang w:val="en-GB"/>
        </w:rPr>
        <w:t>The Director of IERSD/NOA</w:t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="001372DD" w:rsidRPr="00BF3765">
        <w:rPr>
          <w:sz w:val="20"/>
          <w:lang w:val="en-US"/>
        </w:rPr>
        <w:t xml:space="preserve"> </w:t>
      </w:r>
      <w:r w:rsidR="00501BC4" w:rsidRPr="00BF3765">
        <w:rPr>
          <w:sz w:val="20"/>
          <w:lang w:val="en-US"/>
        </w:rPr>
        <w:tab/>
        <w:t>The user</w:t>
      </w:r>
    </w:p>
    <w:p w14:paraId="4DC00B7E" w14:textId="01BA8011" w:rsidR="00AE3162" w:rsidRPr="00BF3765" w:rsidRDefault="00AE3162">
      <w:pPr>
        <w:ind w:left="-142"/>
        <w:rPr>
          <w:sz w:val="20"/>
          <w:lang w:val="en-US"/>
        </w:rPr>
      </w:pP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="008F672F">
        <w:rPr>
          <w:sz w:val="20"/>
          <w:lang w:val="en-US"/>
        </w:rPr>
        <w:t>{{name}}</w:t>
      </w:r>
    </w:p>
    <w:p w14:paraId="5B85AEC6" w14:textId="795471E4" w:rsidR="00AE3162" w:rsidRPr="00BF3765" w:rsidRDefault="008F672F">
      <w:pPr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{{company}}</w:t>
      </w:r>
    </w:p>
    <w:p w14:paraId="328EBF24" w14:textId="77777777" w:rsidR="00AE3162" w:rsidRPr="00BF3765" w:rsidRDefault="00AE3162">
      <w:pPr>
        <w:rPr>
          <w:sz w:val="20"/>
          <w:lang w:val="en-US"/>
        </w:rPr>
      </w:pPr>
    </w:p>
    <w:p w14:paraId="2947A06C" w14:textId="77777777" w:rsidR="00AE3162" w:rsidRPr="00BF3765" w:rsidRDefault="00AE3162">
      <w:pPr>
        <w:rPr>
          <w:sz w:val="20"/>
          <w:lang w:val="en-US"/>
        </w:rPr>
      </w:pPr>
    </w:p>
    <w:p w14:paraId="3BE208A1" w14:textId="77777777" w:rsidR="00AE3162" w:rsidRPr="00BF3765" w:rsidRDefault="007C192D">
      <w:pPr>
        <w:ind w:left="-142"/>
        <w:rPr>
          <w:sz w:val="20"/>
          <w:lang w:val="en-US"/>
        </w:rPr>
      </w:pPr>
      <w:r w:rsidRPr="00BF3765">
        <w:rPr>
          <w:sz w:val="20"/>
          <w:lang w:val="en-GB"/>
        </w:rPr>
        <w:t xml:space="preserve">Dr. E. </w:t>
      </w:r>
      <w:proofErr w:type="spellStart"/>
      <w:r w:rsidRPr="00BF3765">
        <w:rPr>
          <w:sz w:val="20"/>
          <w:lang w:val="en-GB"/>
        </w:rPr>
        <w:t>Gerasopoulos</w:t>
      </w:r>
      <w:proofErr w:type="spellEnd"/>
      <w:r w:rsidR="00AE3162" w:rsidRPr="00BF3765">
        <w:rPr>
          <w:sz w:val="20"/>
          <w:lang w:val="en-GB"/>
        </w:rPr>
        <w:t xml:space="preserve"> </w:t>
      </w:r>
      <w:r w:rsidR="00AE3162" w:rsidRPr="00BF3765">
        <w:rPr>
          <w:sz w:val="20"/>
          <w:lang w:val="en-US"/>
        </w:rPr>
        <w:tab/>
      </w:r>
      <w:r w:rsidR="00AE3162" w:rsidRPr="00BF3765">
        <w:rPr>
          <w:sz w:val="20"/>
          <w:lang w:val="en-US"/>
        </w:rPr>
        <w:tab/>
      </w:r>
      <w:r w:rsidR="00AE3162" w:rsidRPr="00BF3765">
        <w:rPr>
          <w:sz w:val="20"/>
          <w:lang w:val="en-US"/>
        </w:rPr>
        <w:tab/>
      </w:r>
      <w:r w:rsidR="00AE3162" w:rsidRPr="00BF3765">
        <w:rPr>
          <w:sz w:val="20"/>
          <w:lang w:val="en-US"/>
        </w:rPr>
        <w:tab/>
      </w:r>
      <w:r w:rsidR="00AE3162" w:rsidRPr="00BF3765">
        <w:rPr>
          <w:sz w:val="20"/>
          <w:lang w:val="en-US"/>
        </w:rPr>
        <w:tab/>
      </w:r>
      <w:r w:rsidR="00AE3162" w:rsidRPr="00BF3765">
        <w:rPr>
          <w:sz w:val="20"/>
          <w:lang w:val="en-US"/>
        </w:rPr>
        <w:tab/>
      </w:r>
    </w:p>
    <w:p w14:paraId="6971E792" w14:textId="77777777" w:rsidR="00AE3162" w:rsidRPr="00BF3765" w:rsidRDefault="00AE3162">
      <w:pPr>
        <w:ind w:left="-142"/>
        <w:rPr>
          <w:sz w:val="20"/>
          <w:lang w:val="en-US"/>
        </w:rPr>
      </w:pPr>
    </w:p>
    <w:p w14:paraId="51CDB922" w14:textId="77777777" w:rsidR="00AE3162" w:rsidRPr="00BF3765" w:rsidRDefault="00501BC4">
      <w:pPr>
        <w:ind w:left="-142"/>
        <w:rPr>
          <w:sz w:val="20"/>
          <w:lang w:val="en-US"/>
        </w:rPr>
      </w:pP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</w:p>
    <w:p w14:paraId="2CD8C51B" w14:textId="1C5F3526" w:rsidR="00AE3162" w:rsidRPr="00BF3765" w:rsidRDefault="00501BC4">
      <w:pPr>
        <w:ind w:left="-142"/>
        <w:rPr>
          <w:sz w:val="20"/>
          <w:lang w:val="en-US"/>
        </w:rPr>
      </w:pP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  <w:t>The supervising professor</w:t>
      </w:r>
    </w:p>
    <w:p w14:paraId="130E7839" w14:textId="23460069" w:rsidR="00501BC4" w:rsidRPr="00BF3765" w:rsidRDefault="00501BC4">
      <w:pPr>
        <w:ind w:left="-142"/>
        <w:rPr>
          <w:sz w:val="20"/>
          <w:lang w:val="en-US"/>
        </w:rPr>
      </w:pP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="005012B4">
        <w:rPr>
          <w:sz w:val="20"/>
          <w:lang w:val="en-US"/>
        </w:rPr>
        <w:t>{{name2}}</w:t>
      </w:r>
    </w:p>
    <w:p w14:paraId="2D26ED43" w14:textId="77777777" w:rsidR="00501BC4" w:rsidRPr="00BF3765" w:rsidRDefault="00501BC4">
      <w:pPr>
        <w:ind w:left="-142"/>
        <w:rPr>
          <w:sz w:val="20"/>
          <w:lang w:val="en-US"/>
        </w:rPr>
      </w:pPr>
    </w:p>
    <w:p w14:paraId="4968F2EA" w14:textId="77777777" w:rsidR="00AE3162" w:rsidRPr="00BF3765" w:rsidRDefault="00AE3162">
      <w:pPr>
        <w:ind w:left="-142"/>
        <w:rPr>
          <w:sz w:val="20"/>
          <w:lang w:val="en-US"/>
        </w:rPr>
      </w:pP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</w:p>
    <w:p w14:paraId="5A3BD119" w14:textId="77777777" w:rsidR="00AE3162" w:rsidRPr="00BF3765" w:rsidRDefault="00AE3162">
      <w:pPr>
        <w:ind w:left="-142"/>
        <w:rPr>
          <w:sz w:val="20"/>
          <w:lang w:val="en-US"/>
        </w:rPr>
      </w:pP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</w:p>
    <w:p w14:paraId="43D1A0F8" w14:textId="77777777" w:rsidR="00AE3162" w:rsidRPr="00BF3765" w:rsidRDefault="00AE3162">
      <w:pPr>
        <w:ind w:left="-142"/>
        <w:rPr>
          <w:sz w:val="20"/>
          <w:lang w:val="en-US"/>
        </w:rPr>
      </w:pP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</w:r>
      <w:r w:rsidRPr="00BF3765">
        <w:rPr>
          <w:sz w:val="20"/>
          <w:lang w:val="en-US"/>
        </w:rPr>
        <w:tab/>
        <w:t xml:space="preserve"> </w:t>
      </w:r>
    </w:p>
    <w:p w14:paraId="5C1931B8" w14:textId="77777777" w:rsidR="00AE3162" w:rsidRPr="00BF3765" w:rsidRDefault="00AE3162">
      <w:pPr>
        <w:ind w:left="-142"/>
        <w:rPr>
          <w:sz w:val="20"/>
          <w:lang w:val="en-US"/>
        </w:rPr>
      </w:pPr>
    </w:p>
    <w:sectPr w:rsidR="00AE3162" w:rsidRPr="00BF3765" w:rsidSect="00C97C94">
      <w:pgSz w:w="11906" w:h="16838"/>
      <w:pgMar w:top="142" w:right="566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42FF7"/>
    <w:multiLevelType w:val="singleLevel"/>
    <w:tmpl w:val="329CE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 w:val="0"/>
        <w:i w:val="0"/>
      </w:rPr>
    </w:lvl>
  </w:abstractNum>
  <w:abstractNum w:abstractNumId="1" w15:restartNumberingAfterBreak="0">
    <w:nsid w:val="32F35007"/>
    <w:multiLevelType w:val="hybridMultilevel"/>
    <w:tmpl w:val="79B46BD8"/>
    <w:lvl w:ilvl="0" w:tplc="0658D30E">
      <w:start w:val="1"/>
      <w:numFmt w:val="lowerLetter"/>
      <w:lvlText w:val="(%1)"/>
      <w:lvlJc w:val="left"/>
      <w:pPr>
        <w:ind w:left="790" w:hanging="43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47509"/>
    <w:multiLevelType w:val="hybridMultilevel"/>
    <w:tmpl w:val="32600E8C"/>
    <w:lvl w:ilvl="0" w:tplc="8C1C915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474593">
    <w:abstractNumId w:val="0"/>
  </w:num>
  <w:num w:numId="2" w16cid:durableId="71973904">
    <w:abstractNumId w:val="1"/>
  </w:num>
  <w:num w:numId="3" w16cid:durableId="947928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6F7"/>
    <w:rsid w:val="00062FFF"/>
    <w:rsid w:val="001372DD"/>
    <w:rsid w:val="001B3E07"/>
    <w:rsid w:val="00211660"/>
    <w:rsid w:val="002C1D38"/>
    <w:rsid w:val="002F1BD4"/>
    <w:rsid w:val="003764AF"/>
    <w:rsid w:val="0047388E"/>
    <w:rsid w:val="004B158A"/>
    <w:rsid w:val="004D7981"/>
    <w:rsid w:val="005012B4"/>
    <w:rsid w:val="00501BC4"/>
    <w:rsid w:val="005152DA"/>
    <w:rsid w:val="00520E28"/>
    <w:rsid w:val="005369E7"/>
    <w:rsid w:val="005D1AC5"/>
    <w:rsid w:val="005D7C79"/>
    <w:rsid w:val="005E442B"/>
    <w:rsid w:val="00612EC1"/>
    <w:rsid w:val="006A020D"/>
    <w:rsid w:val="007B73B7"/>
    <w:rsid w:val="007C192D"/>
    <w:rsid w:val="007D2727"/>
    <w:rsid w:val="008E28DC"/>
    <w:rsid w:val="008F48B2"/>
    <w:rsid w:val="008F672F"/>
    <w:rsid w:val="009563B9"/>
    <w:rsid w:val="00975BFD"/>
    <w:rsid w:val="00A317E8"/>
    <w:rsid w:val="00AB35B4"/>
    <w:rsid w:val="00AB4809"/>
    <w:rsid w:val="00AE3162"/>
    <w:rsid w:val="00B24E8E"/>
    <w:rsid w:val="00B36674"/>
    <w:rsid w:val="00BF3765"/>
    <w:rsid w:val="00C82AB3"/>
    <w:rsid w:val="00C97C94"/>
    <w:rsid w:val="00D0021C"/>
    <w:rsid w:val="00D4494B"/>
    <w:rsid w:val="00D46103"/>
    <w:rsid w:val="00D857C1"/>
    <w:rsid w:val="00D85EEA"/>
    <w:rsid w:val="00E12D31"/>
    <w:rsid w:val="00E22DB3"/>
    <w:rsid w:val="00F913C1"/>
    <w:rsid w:val="00FB46F7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A76B829"/>
  <w15:docId w15:val="{5F8ECEB2-3F8E-4D6C-A3E2-90728AD2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C94"/>
    <w:rPr>
      <w:rFonts w:ascii="Comic Sans MS" w:hAnsi="Comic Sans MS"/>
      <w:sz w:val="22"/>
      <w:lang w:val="en-AU" w:eastAsia="en-US"/>
    </w:rPr>
  </w:style>
  <w:style w:type="paragraph" w:styleId="Heading1">
    <w:name w:val="heading 1"/>
    <w:basedOn w:val="Normal"/>
    <w:next w:val="Normal"/>
    <w:qFormat/>
    <w:rsid w:val="00C97C94"/>
    <w:pPr>
      <w:keepNext/>
      <w:jc w:val="center"/>
      <w:outlineLvl w:val="0"/>
    </w:pPr>
    <w:rPr>
      <w:b/>
      <w:lang w:val="el-GR"/>
    </w:rPr>
  </w:style>
  <w:style w:type="paragraph" w:styleId="Heading2">
    <w:name w:val="heading 2"/>
    <w:basedOn w:val="Normal"/>
    <w:next w:val="Normal"/>
    <w:qFormat/>
    <w:rsid w:val="00C97C94"/>
    <w:pPr>
      <w:keepNext/>
      <w:spacing w:line="360" w:lineRule="auto"/>
      <w:jc w:val="center"/>
      <w:outlineLvl w:val="1"/>
    </w:pPr>
    <w:rPr>
      <w:rFonts w:ascii="Arial" w:hAnsi="Arial"/>
      <w:b/>
      <w:sz w:val="20"/>
      <w:lang w:val="el-GR"/>
    </w:rPr>
  </w:style>
  <w:style w:type="paragraph" w:styleId="Heading3">
    <w:name w:val="heading 3"/>
    <w:basedOn w:val="Normal"/>
    <w:next w:val="Normal"/>
    <w:qFormat/>
    <w:rsid w:val="00C97C94"/>
    <w:pPr>
      <w:keepNext/>
      <w:outlineLvl w:val="2"/>
    </w:pPr>
    <w:rPr>
      <w:rFonts w:ascii="Arial" w:hAnsi="Arial"/>
      <w:b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97C94"/>
    <w:pPr>
      <w:keepNext/>
      <w:framePr w:w="7162" w:h="2017" w:hSpace="180" w:wrap="auto" w:vAnchor="text" w:hAnchor="page" w:x="3025" w:y="12"/>
      <w:ind w:right="-51"/>
      <w:jc w:val="center"/>
    </w:pPr>
    <w:rPr>
      <w:rFonts w:ascii="Times New Roman" w:hAnsi="Times New Roman"/>
      <w:b/>
      <w:sz w:val="24"/>
      <w:lang w:val="en-US"/>
    </w:rPr>
  </w:style>
  <w:style w:type="paragraph" w:styleId="BodyText">
    <w:name w:val="Body Text"/>
    <w:basedOn w:val="Normal"/>
    <w:semiHidden/>
    <w:rsid w:val="00C97C94"/>
    <w:rPr>
      <w:b/>
      <w:lang w:val="el-GR"/>
    </w:rPr>
  </w:style>
  <w:style w:type="character" w:styleId="Hyperlink">
    <w:name w:val="Hyperlink"/>
    <w:rsid w:val="00C97C94"/>
    <w:rPr>
      <w:color w:val="0000FF"/>
      <w:u w:val="single"/>
    </w:rPr>
  </w:style>
  <w:style w:type="character" w:styleId="FollowedHyperlink">
    <w:name w:val="FollowedHyperlink"/>
    <w:semiHidden/>
    <w:rsid w:val="00C97C94"/>
    <w:rPr>
      <w:color w:val="800080"/>
      <w:u w:val="single"/>
    </w:rPr>
  </w:style>
  <w:style w:type="paragraph" w:styleId="BodyText2">
    <w:name w:val="Body Text 2"/>
    <w:basedOn w:val="Normal"/>
    <w:semiHidden/>
    <w:rsid w:val="00C97C94"/>
    <w:pPr>
      <w:spacing w:after="120" w:line="400" w:lineRule="atLeas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1">
    <w:name w:val="Παράγραφος λίστας1"/>
    <w:basedOn w:val="Normal"/>
    <w:qFormat/>
    <w:rsid w:val="00C97C9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2B"/>
    <w:rPr>
      <w:rFonts w:ascii="Tahoma" w:hAnsi="Tahoma" w:cs="Tahoma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D44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4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a.gr" TargetMode="External"/><Relationship Id="rId5" Type="http://schemas.openxmlformats.org/officeDocument/2006/relationships/hyperlink" Target="https://iersd.noa.g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ERSD\Greek1.do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Greek1.dot</Template>
  <TotalTime>33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NOA/IERSD</Company>
  <LinksUpToDate>false</LinksUpToDate>
  <CharactersWithSpaces>1799</CharactersWithSpaces>
  <SharedDoc>false</SharedDoc>
  <HLinks>
    <vt:vector size="6" baseType="variant">
      <vt:variant>
        <vt:i4>7077987</vt:i4>
      </vt:variant>
      <vt:variant>
        <vt:i4>0</vt:i4>
      </vt:variant>
      <vt:variant>
        <vt:i4>0</vt:i4>
      </vt:variant>
      <vt:variant>
        <vt:i4>5</vt:i4>
      </vt:variant>
      <vt:variant>
        <vt:lpwstr>http://www.noa.gr/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Dimitris Katsanos</cp:lastModifiedBy>
  <cp:revision>24</cp:revision>
  <cp:lastPrinted>1899-12-31T22:00:00Z</cp:lastPrinted>
  <dcterms:created xsi:type="dcterms:W3CDTF">2023-01-12T09:05:00Z</dcterms:created>
  <dcterms:modified xsi:type="dcterms:W3CDTF">2025-08-11T09:54:00Z</dcterms:modified>
</cp:coreProperties>
</file>